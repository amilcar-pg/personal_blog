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087A" w14:textId="77777777" w:rsidR="00095003" w:rsidRPr="00FB0C48" w:rsidRDefault="00095003" w:rsidP="00095003">
      <w:pPr>
        <w:jc w:val="both"/>
        <w:rPr>
          <w:lang w:val="pt-BR"/>
        </w:rPr>
      </w:pPr>
    </w:p>
    <w:p w14:paraId="71B71E2A" w14:textId="77777777" w:rsidR="00095003" w:rsidRPr="00FB0C48" w:rsidRDefault="001D41F1" w:rsidP="00095003">
      <w:pPr>
        <w:pStyle w:val="Heading3"/>
        <w:spacing w:before="0"/>
        <w:jc w:val="both"/>
        <w:rPr>
          <w:lang w:val="pt-BR"/>
        </w:rPr>
      </w:pPr>
      <w:sdt>
        <w:sdtPr>
          <w:rPr>
            <w:lang w:val="pt-BR"/>
          </w:rPr>
          <w:alias w:val="Habilidades:"/>
          <w:tag w:val="Habilidades:"/>
          <w:id w:val="1490835561"/>
          <w:placeholder>
            <w:docPart w:val="AFC836DD684B490FB9CBDC9F1555D8F0"/>
          </w:placeholder>
          <w:temporary/>
          <w:showingPlcHdr/>
          <w15:appearance w15:val="hidden"/>
        </w:sdtPr>
        <w:sdtEndPr/>
        <w:sdtContent>
          <w:r w:rsidR="00095003" w:rsidRPr="00FB0C48">
            <w:rPr>
              <w:lang w:val="pt-BR" w:bidi="pt-BR"/>
            </w:rPr>
            <w:t>Habilidades</w:t>
          </w:r>
        </w:sdtContent>
      </w:sdt>
    </w:p>
    <w:p w14:paraId="190D2181" w14:textId="77777777" w:rsidR="00095003" w:rsidRDefault="00095003" w:rsidP="00095003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92361AF" wp14:editId="3D98D862">
            <wp:extent cx="1962150" cy="1724025"/>
            <wp:effectExtent l="0" t="38100" r="0" b="9525"/>
            <wp:docPr id="46" name="Diagrama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7CB093D" w14:textId="77777777" w:rsidR="00095003" w:rsidRDefault="00095003" w:rsidP="00095003">
      <w:pPr>
        <w:jc w:val="both"/>
        <w:rPr>
          <w:lang w:val="pt-BR"/>
        </w:rPr>
      </w:pPr>
    </w:p>
    <w:p w14:paraId="332E258E" w14:textId="77777777" w:rsidR="00095003" w:rsidRPr="00FB0C48" w:rsidRDefault="00095003" w:rsidP="00095003">
      <w:pPr>
        <w:pStyle w:val="Heading3"/>
        <w:spacing w:before="0"/>
        <w:jc w:val="both"/>
        <w:rPr>
          <w:lang w:val="pt-BR"/>
        </w:rPr>
      </w:pPr>
      <w:r>
        <w:rPr>
          <w:lang w:val="pt-BR"/>
        </w:rPr>
        <w:t>Idiomas</w:t>
      </w:r>
    </w:p>
    <w:p w14:paraId="0C637B80" w14:textId="77777777" w:rsidR="00095003" w:rsidRDefault="00095003" w:rsidP="00095003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EC968C" wp14:editId="040E37E9">
            <wp:extent cx="2320506" cy="1669930"/>
            <wp:effectExtent l="0" t="0" r="22860" b="6985"/>
            <wp:docPr id="26" name="Diagrama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F8598D7" w14:textId="77777777" w:rsidR="00095003" w:rsidRDefault="00095003" w:rsidP="00095003">
      <w:pPr>
        <w:jc w:val="both"/>
        <w:rPr>
          <w:lang w:val="pt-BR"/>
        </w:rPr>
      </w:pPr>
    </w:p>
    <w:p w14:paraId="23456AEA" w14:textId="2D22F0CF" w:rsidR="00095003" w:rsidRDefault="00095003" w:rsidP="00095003">
      <w:pPr>
        <w:pStyle w:val="Heading3"/>
        <w:spacing w:before="0"/>
        <w:rPr>
          <w:lang w:val="pt-BR"/>
        </w:rPr>
      </w:pPr>
      <w:r>
        <w:rPr>
          <w:lang w:val="pt-BR"/>
        </w:rPr>
        <w:t>Conquistas em Números</w:t>
      </w:r>
    </w:p>
    <w:p w14:paraId="4A2B796A" w14:textId="54D66318" w:rsidR="00095003" w:rsidRDefault="00095003" w:rsidP="00A769A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FC30CF6" wp14:editId="79438ADE">
            <wp:extent cx="2398144" cy="1069676"/>
            <wp:effectExtent l="0" t="19050" r="0" b="54610"/>
            <wp:docPr id="48" name="Diagrama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119BBA0" w14:textId="3C58AE0C" w:rsidR="00CC3D05" w:rsidRPr="00CC3D05" w:rsidRDefault="001D41F1" w:rsidP="00CC3D05">
      <w:pPr>
        <w:pStyle w:val="Heading3"/>
        <w:spacing w:before="0"/>
        <w:jc w:val="both"/>
        <w:rPr>
          <w:lang w:val="en-US"/>
        </w:rPr>
      </w:pPr>
      <w:sdt>
        <w:sdtPr>
          <w:rPr>
            <w:lang w:val="pt-BR"/>
          </w:rPr>
          <w:alias w:val="Experiência:"/>
          <w:tag w:val="Experiência:"/>
          <w:id w:val="1217937480"/>
          <w:placeholder>
            <w:docPart w:val="2E5F58534D494ED7BC6C396405A83179"/>
          </w:placeholder>
          <w:temporary/>
          <w:showingPlcHdr/>
          <w15:appearance w15:val="hidden"/>
        </w:sdtPr>
        <w:sdtEndPr/>
        <w:sdtContent>
          <w:r w:rsidR="00CC3D05" w:rsidRPr="00CC3D05">
            <w:rPr>
              <w:lang w:val="en-US" w:bidi="pt-BR"/>
            </w:rPr>
            <w:t>Experiência</w:t>
          </w:r>
        </w:sdtContent>
      </w:sdt>
      <w:r w:rsidR="00CC3D05" w:rsidRPr="00CC3D05">
        <w:rPr>
          <w:lang w:val="en-US"/>
        </w:rPr>
        <w:t xml:space="preserve"> pROFISSIONAL</w:t>
      </w:r>
    </w:p>
    <w:p w14:paraId="733F9EFF" w14:textId="77777777" w:rsidR="00CC3D05" w:rsidRPr="003653AA" w:rsidRDefault="00CC3D05" w:rsidP="00CC3D05">
      <w:pPr>
        <w:pStyle w:val="Heading4"/>
        <w:jc w:val="both"/>
        <w:rPr>
          <w:lang w:val="en-US"/>
        </w:rPr>
      </w:pPr>
      <w:r w:rsidRPr="003653AA">
        <w:rPr>
          <w:lang w:val="en-US"/>
        </w:rPr>
        <w:t>Business Development Manager</w:t>
      </w:r>
      <w:r w:rsidRPr="003653AA">
        <w:rPr>
          <w:lang w:val="en-US" w:bidi="pt-BR"/>
        </w:rPr>
        <w:t> • </w:t>
      </w:r>
      <w:r w:rsidRPr="003653AA">
        <w:rPr>
          <w:lang w:val="en-US"/>
        </w:rPr>
        <w:t>Guangdong Enpack Packaging</w:t>
      </w:r>
      <w:r w:rsidRPr="003653AA">
        <w:rPr>
          <w:lang w:val="en-US" w:bidi="pt-BR"/>
        </w:rPr>
        <w:t> • </w:t>
      </w:r>
      <w:r>
        <w:rPr>
          <w:lang w:val="en-US" w:bidi="pt-BR"/>
        </w:rPr>
        <w:t>02/</w:t>
      </w:r>
      <w:r w:rsidRPr="003653AA">
        <w:rPr>
          <w:lang w:val="en-US"/>
        </w:rPr>
        <w:t>202</w:t>
      </w:r>
      <w:r>
        <w:rPr>
          <w:lang w:val="en-US"/>
        </w:rPr>
        <w:t>0</w:t>
      </w:r>
      <w:r w:rsidRPr="003653AA">
        <w:rPr>
          <w:lang w:val="en-US" w:bidi="pt-BR"/>
        </w:rPr>
        <w:t xml:space="preserve"> – </w:t>
      </w:r>
      <w:r w:rsidRPr="003653AA">
        <w:rPr>
          <w:lang w:val="en-US"/>
        </w:rPr>
        <w:t>0</w:t>
      </w:r>
      <w:r>
        <w:rPr>
          <w:lang w:val="en-US"/>
        </w:rPr>
        <w:t>9/2020</w:t>
      </w:r>
    </w:p>
    <w:p w14:paraId="6B177070" w14:textId="4D489D72" w:rsidR="00CC3D05" w:rsidRPr="007850EA" w:rsidRDefault="00CC3D05" w:rsidP="00CC3D05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7850EA">
        <w:rPr>
          <w:lang w:val="pt-BR"/>
        </w:rPr>
        <w:t>Exerci o papel de analista de impostos e procedimentos de importação e exportação da região</w:t>
      </w:r>
      <w:r w:rsidR="00F47C4D">
        <w:rPr>
          <w:lang w:val="pt-BR"/>
        </w:rPr>
        <w:t>, o que envolve análise de dados de fluxo de comércio</w:t>
      </w:r>
      <w:r w:rsidR="00E4798D">
        <w:rPr>
          <w:lang w:val="pt-BR"/>
        </w:rPr>
        <w:t xml:space="preserve"> e tarifas alfandegárias</w:t>
      </w:r>
      <w:r w:rsidRPr="007850EA">
        <w:rPr>
          <w:lang w:val="pt-BR"/>
        </w:rPr>
        <w:t>;</w:t>
      </w:r>
    </w:p>
    <w:p w14:paraId="7D4160D6" w14:textId="2DDD300D" w:rsidR="00CC3D05" w:rsidRPr="007850EA" w:rsidRDefault="00CC3D05" w:rsidP="00CC3D05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7850EA">
        <w:rPr>
          <w:lang w:val="pt-BR"/>
        </w:rPr>
        <w:t xml:space="preserve">Responsável </w:t>
      </w:r>
      <w:r w:rsidR="0099079F">
        <w:rPr>
          <w:lang w:val="pt-BR"/>
        </w:rPr>
        <w:t>pelo desenvolvimento da marca na região da América Latina e pela</w:t>
      </w:r>
      <w:r w:rsidRPr="007850EA">
        <w:rPr>
          <w:lang w:val="pt-BR"/>
        </w:rPr>
        <w:t xml:space="preserve"> prospecção </w:t>
      </w:r>
      <w:r w:rsidR="0099079F">
        <w:rPr>
          <w:lang w:val="pt-BR"/>
        </w:rPr>
        <w:t>de parceiros/clientes</w:t>
      </w:r>
      <w:r w:rsidRPr="007850EA">
        <w:rPr>
          <w:lang w:val="pt-BR"/>
        </w:rPr>
        <w:t>;</w:t>
      </w:r>
    </w:p>
    <w:p w14:paraId="6453C4CD" w14:textId="77777777" w:rsidR="00CC3D05" w:rsidRPr="00FB0C48" w:rsidRDefault="00CC3D05" w:rsidP="00CC3D05">
      <w:pPr>
        <w:pStyle w:val="Heading4"/>
        <w:jc w:val="both"/>
        <w:rPr>
          <w:lang w:val="pt-BR"/>
        </w:rPr>
      </w:pPr>
      <w:r>
        <w:rPr>
          <w:lang w:val="pt-BR"/>
        </w:rPr>
        <w:t>Estagiário</w:t>
      </w:r>
      <w:r w:rsidRPr="00FB0C48">
        <w:rPr>
          <w:lang w:val="pt-BR" w:bidi="pt-BR"/>
        </w:rPr>
        <w:t> • </w:t>
      </w:r>
      <w:r>
        <w:rPr>
          <w:lang w:val="pt-BR" w:bidi="pt-BR"/>
        </w:rPr>
        <w:t>Tribunal de COntas da União</w:t>
      </w:r>
      <w:r w:rsidRPr="00FB0C48">
        <w:rPr>
          <w:lang w:val="pt-BR" w:bidi="pt-BR"/>
        </w:rPr>
        <w:t> • </w:t>
      </w:r>
      <w:r>
        <w:rPr>
          <w:lang w:val="pt-BR"/>
        </w:rPr>
        <w:t>07/2018</w:t>
      </w:r>
      <w:r w:rsidRPr="00FB0C48">
        <w:rPr>
          <w:lang w:val="pt-BR" w:bidi="pt-BR"/>
        </w:rPr>
        <w:t xml:space="preserve"> – </w:t>
      </w:r>
      <w:r>
        <w:rPr>
          <w:lang w:val="pt-BR"/>
        </w:rPr>
        <w:t>07/2019</w:t>
      </w:r>
    </w:p>
    <w:p w14:paraId="279CE467" w14:textId="26C2333B" w:rsidR="00A40C51" w:rsidRDefault="00A40C51" w:rsidP="00CC3D05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 xml:space="preserve">Realizei análise de dados qualitativos utilizando os softwares Max QDA e Atlas TI para a </w:t>
      </w:r>
      <w:r w:rsidR="00D850E2">
        <w:rPr>
          <w:lang w:val="pt-BR"/>
        </w:rPr>
        <w:t xml:space="preserve">elaboração de 2 documentos </w:t>
      </w:r>
      <w:r w:rsidR="009E34B8">
        <w:rPr>
          <w:lang w:val="pt-BR"/>
        </w:rPr>
        <w:t xml:space="preserve">oficiais </w:t>
      </w:r>
      <w:r w:rsidR="00D850E2">
        <w:rPr>
          <w:lang w:val="pt-BR"/>
        </w:rPr>
        <w:t>que foram publicados a nível de América Latina</w:t>
      </w:r>
      <w:r w:rsidR="009E34B8">
        <w:rPr>
          <w:lang w:val="pt-BR"/>
        </w:rPr>
        <w:t xml:space="preserve"> e estão descritos no campo “publicações” deste documento;</w:t>
      </w:r>
    </w:p>
    <w:p w14:paraId="7CB1DA9D" w14:textId="7CE3C3CE" w:rsidR="00CC3D05" w:rsidRDefault="00CC3D05" w:rsidP="00CC3D05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701D53">
        <w:rPr>
          <w:lang w:val="pt-BR"/>
        </w:rPr>
        <w:t>Responsável pelo acompanhamento das atividades desenvolvidas pelo TCU em relação à OLACEFS, o que inclui o CCC e a COMTEMA</w:t>
      </w:r>
      <w:r w:rsidR="00C51828">
        <w:rPr>
          <w:lang w:val="pt-BR"/>
        </w:rPr>
        <w:t>,</w:t>
      </w:r>
      <w:r w:rsidRPr="00701D53">
        <w:rPr>
          <w:lang w:val="pt-BR"/>
        </w:rPr>
        <w:t xml:space="preserve"> e em relação à OISC/CPLP;</w:t>
      </w:r>
    </w:p>
    <w:p w14:paraId="3F0C6A22" w14:textId="77777777" w:rsidR="00CC3D05" w:rsidRPr="00FB0C48" w:rsidRDefault="00CC3D05" w:rsidP="00A02FEE">
      <w:pPr>
        <w:pStyle w:val="Heading4"/>
        <w:rPr>
          <w:lang w:val="pt-BR"/>
        </w:rPr>
      </w:pPr>
      <w:r>
        <w:rPr>
          <w:lang w:val="pt-BR"/>
        </w:rPr>
        <w:t>Assessor Comercial</w:t>
      </w:r>
      <w:r w:rsidRPr="00FB0C48">
        <w:rPr>
          <w:lang w:val="pt-BR" w:bidi="pt-BR"/>
        </w:rPr>
        <w:t> • </w:t>
      </w:r>
      <w:r>
        <w:rPr>
          <w:lang w:val="pt-BR" w:bidi="pt-BR"/>
        </w:rPr>
        <w:t>Domani Consultoria Internacional</w:t>
      </w:r>
      <w:r w:rsidRPr="00FB0C48">
        <w:rPr>
          <w:lang w:val="pt-BR" w:bidi="pt-BR"/>
        </w:rPr>
        <w:t> • </w:t>
      </w:r>
      <w:r>
        <w:rPr>
          <w:lang w:val="pt-BR"/>
        </w:rPr>
        <w:t>07/2016</w:t>
      </w:r>
      <w:r w:rsidRPr="00FB0C48">
        <w:rPr>
          <w:lang w:val="pt-BR" w:bidi="pt-BR"/>
        </w:rPr>
        <w:t xml:space="preserve"> – </w:t>
      </w:r>
      <w:r>
        <w:rPr>
          <w:lang w:val="pt-BR"/>
        </w:rPr>
        <w:t>07/2017</w:t>
      </w:r>
    </w:p>
    <w:p w14:paraId="53F8EB5B" w14:textId="05B6B57E" w:rsidR="00490103" w:rsidRPr="00A22E76" w:rsidRDefault="00CC3D05" w:rsidP="00A22E76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Consultor Internacional especializado na exportação de serviços (bens não-tangíveis)</w:t>
      </w:r>
      <w:r w:rsidR="00A22E76">
        <w:rPr>
          <w:lang w:val="pt-BR"/>
        </w:rPr>
        <w:t>, o</w:t>
      </w:r>
      <w:r w:rsidR="00C302CF" w:rsidRPr="00A22E76">
        <w:rPr>
          <w:lang w:val="pt-BR"/>
        </w:rPr>
        <w:t xml:space="preserve"> que incluía processos de análises tarifárias e de fluxo de comércio;</w:t>
      </w:r>
    </w:p>
    <w:p w14:paraId="58CBCCE6" w14:textId="10FF9BB3" w:rsidR="00CC3D05" w:rsidRDefault="00CC3D05" w:rsidP="00CC3D05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Assessor Comercial responsável pela prospecção de clientes e parcerias;</w:t>
      </w:r>
    </w:p>
    <w:p w14:paraId="3904E58A" w14:textId="77777777" w:rsidR="00CB22A7" w:rsidRDefault="00CB22A7" w:rsidP="00CB22A7">
      <w:pPr>
        <w:pStyle w:val="ListParagraph"/>
        <w:ind w:left="473"/>
        <w:jc w:val="both"/>
        <w:rPr>
          <w:lang w:val="pt-BR"/>
        </w:rPr>
      </w:pPr>
    </w:p>
    <w:p w14:paraId="27379892" w14:textId="481092A4" w:rsidR="00CB22A7" w:rsidRPr="00784F36" w:rsidRDefault="00CB22A7" w:rsidP="002455C1">
      <w:pPr>
        <w:pStyle w:val="Heading3"/>
        <w:spacing w:before="0"/>
        <w:jc w:val="both"/>
        <w:rPr>
          <w:lang w:val="pt-BR"/>
        </w:rPr>
      </w:pPr>
      <w:r w:rsidRPr="00784F36">
        <w:rPr>
          <w:lang w:val="pt-BR" w:bidi="pt-BR"/>
        </w:rPr>
        <w:t>Cursos Relevantes</w:t>
      </w:r>
    </w:p>
    <w:p w14:paraId="1AE4F282" w14:textId="38A8319E" w:rsidR="00CB22A7" w:rsidRPr="00784F36" w:rsidRDefault="00784F36" w:rsidP="00CB22A7">
      <w:pPr>
        <w:pStyle w:val="Heading4"/>
        <w:jc w:val="both"/>
        <w:rPr>
          <w:lang w:val="pt-BR"/>
        </w:rPr>
      </w:pPr>
      <w:r w:rsidRPr="00784F36">
        <w:rPr>
          <w:lang w:val="pt-BR"/>
        </w:rPr>
        <w:t>Ciência de Dados</w:t>
      </w:r>
      <w:r>
        <w:rPr>
          <w:lang w:val="pt-BR"/>
        </w:rPr>
        <w:t xml:space="preserve"> Com R</w:t>
      </w:r>
      <w:r w:rsidR="00CB22A7" w:rsidRPr="00784F36">
        <w:rPr>
          <w:lang w:val="pt-BR" w:bidi="pt-BR"/>
        </w:rPr>
        <w:t> • </w:t>
      </w:r>
      <w:r>
        <w:rPr>
          <w:lang w:val="pt-BR"/>
        </w:rPr>
        <w:t>IBPAD</w:t>
      </w:r>
      <w:r w:rsidR="00CB22A7" w:rsidRPr="00784F36">
        <w:rPr>
          <w:lang w:val="pt-BR" w:bidi="pt-BR"/>
        </w:rPr>
        <w:t> • 02/</w:t>
      </w:r>
      <w:r w:rsidR="00CB22A7" w:rsidRPr="00784F36">
        <w:rPr>
          <w:lang w:val="pt-BR"/>
        </w:rPr>
        <w:t>202</w:t>
      </w:r>
      <w:r w:rsidR="008D3AB3">
        <w:rPr>
          <w:lang w:val="pt-BR"/>
        </w:rPr>
        <w:t>1</w:t>
      </w:r>
      <w:r w:rsidR="00CB22A7" w:rsidRPr="00784F36">
        <w:rPr>
          <w:lang w:val="pt-BR" w:bidi="pt-BR"/>
        </w:rPr>
        <w:t xml:space="preserve"> – </w:t>
      </w:r>
      <w:r w:rsidR="00CB22A7" w:rsidRPr="00784F36">
        <w:rPr>
          <w:lang w:val="pt-BR"/>
        </w:rPr>
        <w:t>0</w:t>
      </w:r>
      <w:r w:rsidR="008D3AB3">
        <w:rPr>
          <w:lang w:val="pt-BR"/>
        </w:rPr>
        <w:t>4</w:t>
      </w:r>
      <w:r w:rsidR="00CB22A7" w:rsidRPr="00784F36">
        <w:rPr>
          <w:lang w:val="pt-BR"/>
        </w:rPr>
        <w:t>/202</w:t>
      </w:r>
      <w:r w:rsidR="00C34E75">
        <w:rPr>
          <w:lang w:val="pt-BR"/>
        </w:rPr>
        <w:t>1</w:t>
      </w:r>
    </w:p>
    <w:p w14:paraId="35034DC3" w14:textId="302D7D39" w:rsidR="00CD5592" w:rsidRPr="00CD5592" w:rsidRDefault="008D3AB3" w:rsidP="00CD5592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 xml:space="preserve">Aulas sobre </w:t>
      </w:r>
      <w:r w:rsidR="00CD5592">
        <w:rPr>
          <w:lang w:val="pt-BR"/>
        </w:rPr>
        <w:t>análise de dados utilizando o software R</w:t>
      </w:r>
    </w:p>
    <w:p w14:paraId="30A54236" w14:textId="0D3EAE0F" w:rsidR="00CD5592" w:rsidRPr="00784F36" w:rsidRDefault="00CD5592" w:rsidP="00CD5592">
      <w:pPr>
        <w:pStyle w:val="Heading4"/>
        <w:jc w:val="both"/>
        <w:rPr>
          <w:lang w:val="pt-BR"/>
        </w:rPr>
      </w:pPr>
      <w:r>
        <w:rPr>
          <w:lang w:val="pt-BR"/>
        </w:rPr>
        <w:t>Análise de Redes com R</w:t>
      </w:r>
      <w:r w:rsidRPr="00784F36">
        <w:rPr>
          <w:lang w:val="pt-BR" w:bidi="pt-BR"/>
        </w:rPr>
        <w:t> • </w:t>
      </w:r>
      <w:r>
        <w:rPr>
          <w:lang w:val="pt-BR"/>
        </w:rPr>
        <w:t>IBPAD</w:t>
      </w:r>
      <w:r w:rsidRPr="00784F36">
        <w:rPr>
          <w:lang w:val="pt-BR" w:bidi="pt-BR"/>
        </w:rPr>
        <w:t> • 0</w:t>
      </w:r>
      <w:r w:rsidR="00C34E75">
        <w:rPr>
          <w:lang w:val="pt-BR" w:bidi="pt-BR"/>
        </w:rPr>
        <w:t>5</w:t>
      </w:r>
      <w:r w:rsidRPr="00784F36">
        <w:rPr>
          <w:lang w:val="pt-BR" w:bidi="pt-BR"/>
        </w:rPr>
        <w:t>/</w:t>
      </w:r>
      <w:r w:rsidRPr="00784F36">
        <w:rPr>
          <w:lang w:val="pt-BR"/>
        </w:rPr>
        <w:t>202</w:t>
      </w:r>
      <w:r>
        <w:rPr>
          <w:lang w:val="pt-BR"/>
        </w:rPr>
        <w:t>1</w:t>
      </w:r>
      <w:r w:rsidRPr="00784F36">
        <w:rPr>
          <w:lang w:val="pt-BR" w:bidi="pt-BR"/>
        </w:rPr>
        <w:t xml:space="preserve"> – </w:t>
      </w:r>
      <w:r w:rsidRPr="00784F36">
        <w:rPr>
          <w:lang w:val="pt-BR"/>
        </w:rPr>
        <w:t>0</w:t>
      </w:r>
      <w:r w:rsidR="00C34E75">
        <w:rPr>
          <w:lang w:val="pt-BR"/>
        </w:rPr>
        <w:t>7</w:t>
      </w:r>
      <w:r w:rsidRPr="00784F36">
        <w:rPr>
          <w:lang w:val="pt-BR"/>
        </w:rPr>
        <w:t>/202</w:t>
      </w:r>
      <w:r w:rsidR="00C34E75">
        <w:rPr>
          <w:lang w:val="pt-BR"/>
        </w:rPr>
        <w:t>1</w:t>
      </w:r>
    </w:p>
    <w:p w14:paraId="126BEA90" w14:textId="3D3FE35E" w:rsidR="00CD5592" w:rsidRPr="00CD5592" w:rsidRDefault="00CD5592" w:rsidP="00CD5592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CD5592">
        <w:rPr>
          <w:lang w:val="pt-BR"/>
        </w:rPr>
        <w:t>Aulas sobre análise de redes utilizando o software R</w:t>
      </w:r>
    </w:p>
    <w:p w14:paraId="6510BA34" w14:textId="6DB37ADB" w:rsidR="00CD5592" w:rsidRPr="00784F36" w:rsidRDefault="00C34E75" w:rsidP="00CD5592">
      <w:pPr>
        <w:pStyle w:val="Heading4"/>
        <w:jc w:val="both"/>
        <w:rPr>
          <w:lang w:val="pt-BR"/>
        </w:rPr>
      </w:pPr>
      <w:r>
        <w:rPr>
          <w:lang w:val="pt-BR"/>
        </w:rPr>
        <w:t>Excel Avançãdo</w:t>
      </w:r>
      <w:r w:rsidR="00CD5592" w:rsidRPr="00784F36">
        <w:rPr>
          <w:lang w:val="pt-BR" w:bidi="pt-BR"/>
        </w:rPr>
        <w:t> • </w:t>
      </w:r>
      <w:r>
        <w:rPr>
          <w:lang w:val="pt-BR"/>
        </w:rPr>
        <w:t>Sigma Treinamentos</w:t>
      </w:r>
      <w:r w:rsidR="00CD5592" w:rsidRPr="00784F36">
        <w:rPr>
          <w:lang w:val="pt-BR" w:bidi="pt-BR"/>
        </w:rPr>
        <w:t> • </w:t>
      </w:r>
      <w:r w:rsidR="002F6B56">
        <w:rPr>
          <w:lang w:val="pt-BR"/>
        </w:rPr>
        <w:t>10</w:t>
      </w:r>
      <w:r w:rsidR="00CD5592" w:rsidRPr="00784F36">
        <w:rPr>
          <w:lang w:val="pt-BR"/>
        </w:rPr>
        <w:t>/20</w:t>
      </w:r>
      <w:r w:rsidR="002F6B56">
        <w:rPr>
          <w:lang w:val="pt-BR"/>
        </w:rPr>
        <w:t>16</w:t>
      </w:r>
    </w:p>
    <w:p w14:paraId="4DC4395A" w14:textId="1FC51A2F" w:rsidR="00CD5592" w:rsidRDefault="002F6B56" w:rsidP="00CD5592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Aulas de Excel nível avançado, incluindo macros;</w:t>
      </w:r>
    </w:p>
    <w:p w14:paraId="266B0A39" w14:textId="64A31FCC" w:rsidR="002F6B56" w:rsidRPr="00784F36" w:rsidRDefault="002F6B56" w:rsidP="002F6B56">
      <w:pPr>
        <w:pStyle w:val="Heading4"/>
        <w:jc w:val="both"/>
        <w:rPr>
          <w:lang w:val="pt-BR"/>
        </w:rPr>
      </w:pPr>
      <w:r>
        <w:rPr>
          <w:lang w:val="pt-BR"/>
        </w:rPr>
        <w:t>Excel VBA</w:t>
      </w:r>
      <w:r w:rsidRPr="00784F36">
        <w:rPr>
          <w:lang w:val="pt-BR" w:bidi="pt-BR"/>
        </w:rPr>
        <w:t> • </w:t>
      </w:r>
      <w:r>
        <w:rPr>
          <w:lang w:val="pt-BR"/>
        </w:rPr>
        <w:t>Sigma Treinamentos</w:t>
      </w:r>
      <w:r w:rsidRPr="00784F36">
        <w:rPr>
          <w:lang w:val="pt-BR" w:bidi="pt-BR"/>
        </w:rPr>
        <w:t> • </w:t>
      </w:r>
      <w:r>
        <w:rPr>
          <w:lang w:val="pt-BR"/>
        </w:rPr>
        <w:t>10</w:t>
      </w:r>
      <w:r w:rsidRPr="00784F36">
        <w:rPr>
          <w:lang w:val="pt-BR"/>
        </w:rPr>
        <w:t>/20</w:t>
      </w:r>
      <w:r>
        <w:rPr>
          <w:lang w:val="pt-BR"/>
        </w:rPr>
        <w:t>1</w:t>
      </w:r>
      <w:r w:rsidR="007311FE">
        <w:rPr>
          <w:lang w:val="pt-BR"/>
        </w:rPr>
        <w:t>7</w:t>
      </w:r>
    </w:p>
    <w:p w14:paraId="2DED08B9" w14:textId="5F6D1047" w:rsidR="00B7630F" w:rsidRPr="009A2D61" w:rsidRDefault="002F6B56" w:rsidP="00B7630F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  <w:sectPr w:rsidR="00B7630F" w:rsidRPr="009A2D61" w:rsidSect="001572A1">
          <w:footerReference w:type="default" r:id="rId26"/>
          <w:headerReference w:type="first" r:id="rId27"/>
          <w:footerReference w:type="first" r:id="rId28"/>
          <w:pgSz w:w="11906" w:h="16838" w:code="9"/>
          <w:pgMar w:top="2836" w:right="692" w:bottom="1418" w:left="692" w:header="578" w:footer="141" w:gutter="0"/>
          <w:pgBorders w:offsetFrom="page">
            <w:top w:val="single" w:sz="24" w:space="24" w:color="373461" w:themeColor="accent1"/>
            <w:left w:val="single" w:sz="24" w:space="24" w:color="373461" w:themeColor="accent1"/>
            <w:bottom w:val="single" w:sz="24" w:space="24" w:color="373461" w:themeColor="accent1"/>
            <w:right w:val="single" w:sz="24" w:space="24" w:color="373461" w:themeColor="accent1"/>
          </w:pgBorders>
          <w:cols w:num="2" w:space="568" w:equalWidth="0">
            <w:col w:w="3969" w:space="568"/>
            <w:col w:w="5985"/>
          </w:cols>
          <w:titlePg/>
          <w:docGrid w:linePitch="360"/>
        </w:sectPr>
      </w:pPr>
      <w:r w:rsidRPr="002F6B56">
        <w:rPr>
          <w:lang w:val="pt-BR"/>
        </w:rPr>
        <w:t xml:space="preserve">Aulas de </w:t>
      </w:r>
      <w:r>
        <w:rPr>
          <w:lang w:val="pt-BR"/>
        </w:rPr>
        <w:t>VBA no Excel</w:t>
      </w:r>
      <w:r w:rsidRPr="002F6B56">
        <w:rPr>
          <w:lang w:val="pt-BR"/>
        </w:rPr>
        <w:t>;</w:t>
      </w:r>
    </w:p>
    <w:p w14:paraId="598DE8FF" w14:textId="77777777" w:rsidR="002618B7" w:rsidRPr="00FB0C48" w:rsidRDefault="001D41F1" w:rsidP="002618B7">
      <w:pPr>
        <w:pStyle w:val="Heading3"/>
        <w:spacing w:before="0"/>
        <w:jc w:val="both"/>
        <w:rPr>
          <w:lang w:val="pt-BR"/>
        </w:rPr>
      </w:pPr>
      <w:sdt>
        <w:sdtPr>
          <w:rPr>
            <w:lang w:val="pt-BR"/>
          </w:rPr>
          <w:alias w:val="Formação:"/>
          <w:tag w:val="Educação:"/>
          <w:id w:val="1349516922"/>
          <w:placeholder>
            <w:docPart w:val="A8E0BE3036874D5083E3E47B99841CB9"/>
          </w:placeholder>
          <w:temporary/>
          <w:showingPlcHdr/>
          <w15:appearance w15:val="hidden"/>
        </w:sdtPr>
        <w:sdtEndPr/>
        <w:sdtContent>
          <w:r w:rsidR="002618B7" w:rsidRPr="00FB0C48">
            <w:rPr>
              <w:lang w:val="pt-BR" w:bidi="pt-BR"/>
            </w:rPr>
            <w:t>Escolaridade</w:t>
          </w:r>
        </w:sdtContent>
      </w:sdt>
    </w:p>
    <w:p w14:paraId="34305C39" w14:textId="77777777" w:rsidR="002618B7" w:rsidRPr="00FB0C48" w:rsidRDefault="002618B7" w:rsidP="002618B7">
      <w:pPr>
        <w:pStyle w:val="Heading4"/>
        <w:jc w:val="both"/>
        <w:rPr>
          <w:lang w:val="pt-BR"/>
        </w:rPr>
      </w:pPr>
      <w:r>
        <w:rPr>
          <w:lang w:val="pt-BR"/>
        </w:rPr>
        <w:t>Ciência de Dados e Machine Learning</w:t>
      </w:r>
      <w:r w:rsidRPr="00FB0C48">
        <w:rPr>
          <w:lang w:val="pt-BR" w:bidi="pt-BR"/>
        </w:rPr>
        <w:t xml:space="preserve"> • </w:t>
      </w:r>
      <w:r>
        <w:rPr>
          <w:lang w:val="pt-BR"/>
        </w:rPr>
        <w:t>04/2020 - Presente</w:t>
      </w:r>
      <w:r w:rsidRPr="00FB0C48">
        <w:rPr>
          <w:lang w:val="pt-BR" w:bidi="pt-BR"/>
        </w:rPr>
        <w:t xml:space="preserve"> • </w:t>
      </w:r>
      <w:r>
        <w:rPr>
          <w:lang w:val="pt-BR"/>
        </w:rPr>
        <w:t>Centro Universitário de Brasília</w:t>
      </w:r>
    </w:p>
    <w:p w14:paraId="3E4ECB87" w14:textId="5F468685" w:rsidR="002618B7" w:rsidRDefault="002618B7" w:rsidP="002618B7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Pós-graduação em ciência de dados com foco em R, Python e SQL;</w:t>
      </w:r>
    </w:p>
    <w:p w14:paraId="6BABFE2B" w14:textId="73713425" w:rsidR="009E34B8" w:rsidRPr="00FB0C48" w:rsidRDefault="009E34B8" w:rsidP="009E34B8">
      <w:pPr>
        <w:pStyle w:val="Heading4"/>
        <w:jc w:val="both"/>
        <w:rPr>
          <w:lang w:val="pt-BR"/>
        </w:rPr>
      </w:pPr>
      <w:r>
        <w:rPr>
          <w:lang w:val="pt-BR"/>
        </w:rPr>
        <w:t>Ciências Sociais</w:t>
      </w:r>
      <w:r w:rsidRPr="00FB0C48">
        <w:rPr>
          <w:lang w:val="pt-BR" w:bidi="pt-BR"/>
        </w:rPr>
        <w:t xml:space="preserve"> • </w:t>
      </w:r>
      <w:r w:rsidR="00DD42EA">
        <w:rPr>
          <w:lang w:val="pt-BR" w:bidi="pt-BR"/>
        </w:rPr>
        <w:t xml:space="preserve">Cursando </w:t>
      </w:r>
      <w:r>
        <w:rPr>
          <w:lang w:val="pt-BR"/>
        </w:rPr>
        <w:t>3º Semestre</w:t>
      </w:r>
      <w:r w:rsidRPr="00FB0C48">
        <w:rPr>
          <w:lang w:val="pt-BR" w:bidi="pt-BR"/>
        </w:rPr>
        <w:t xml:space="preserve"> • </w:t>
      </w:r>
      <w:r>
        <w:rPr>
          <w:lang w:val="pt-BR"/>
        </w:rPr>
        <w:t>Universidade de Brasília</w:t>
      </w:r>
    </w:p>
    <w:p w14:paraId="2FA38B83" w14:textId="7509C581" w:rsidR="009E34B8" w:rsidRPr="009E34B8" w:rsidRDefault="009E34B8" w:rsidP="009E34B8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Segunda graduação na área de Ciências Sociais;</w:t>
      </w:r>
    </w:p>
    <w:p w14:paraId="6FE2C532" w14:textId="7CC1020E" w:rsidR="002618B7" w:rsidRPr="00FB0C48" w:rsidRDefault="002618B7" w:rsidP="002618B7">
      <w:pPr>
        <w:pStyle w:val="Heading4"/>
        <w:jc w:val="both"/>
        <w:rPr>
          <w:lang w:val="pt-BR"/>
        </w:rPr>
      </w:pPr>
      <w:r>
        <w:rPr>
          <w:lang w:val="pt-BR"/>
        </w:rPr>
        <w:t>Relações Internacionais</w:t>
      </w:r>
      <w:r w:rsidRPr="00FB0C48">
        <w:rPr>
          <w:lang w:val="pt-BR" w:bidi="pt-BR"/>
        </w:rPr>
        <w:t xml:space="preserve"> •</w:t>
      </w:r>
      <w:r w:rsidR="00DE25DE">
        <w:rPr>
          <w:lang w:val="pt-BR" w:bidi="pt-BR"/>
        </w:rPr>
        <w:t xml:space="preserve">07/2016 - </w:t>
      </w:r>
      <w:r>
        <w:rPr>
          <w:lang w:val="pt-BR"/>
        </w:rPr>
        <w:t>12/2020</w:t>
      </w:r>
      <w:r w:rsidRPr="00FB0C48">
        <w:rPr>
          <w:lang w:val="pt-BR" w:bidi="pt-BR"/>
        </w:rPr>
        <w:t xml:space="preserve"> • </w:t>
      </w:r>
      <w:r>
        <w:rPr>
          <w:lang w:val="pt-BR"/>
        </w:rPr>
        <w:t>Universidade de Brasília</w:t>
      </w:r>
    </w:p>
    <w:p w14:paraId="69B3F01E" w14:textId="77777777" w:rsidR="002618B7" w:rsidRDefault="002618B7" w:rsidP="002618B7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Graduação com foco na área de economia;</w:t>
      </w:r>
    </w:p>
    <w:p w14:paraId="370FB0E6" w14:textId="1F7D79DC" w:rsidR="002618B7" w:rsidRPr="00557205" w:rsidRDefault="002618B7" w:rsidP="002618B7">
      <w:pPr>
        <w:pStyle w:val="Heading4"/>
        <w:jc w:val="both"/>
        <w:rPr>
          <w:lang w:val="en-US"/>
        </w:rPr>
      </w:pPr>
      <w:r w:rsidRPr="00557205">
        <w:rPr>
          <w:lang w:val="en-US"/>
        </w:rPr>
        <w:t xml:space="preserve">INTERNATIONAL BUSINESS• </w:t>
      </w:r>
      <w:r w:rsidR="00DE25DE">
        <w:rPr>
          <w:lang w:val="en-US"/>
        </w:rPr>
        <w:t xml:space="preserve">07/2019 - </w:t>
      </w:r>
      <w:r w:rsidRPr="00557205">
        <w:rPr>
          <w:lang w:val="en-US"/>
        </w:rPr>
        <w:t>12/2019 • INSTITUTS D’ADMINISTRATION DES ENTERPRISES DE MONTPELLIER</w:t>
      </w:r>
    </w:p>
    <w:p w14:paraId="70024703" w14:textId="03343894" w:rsidR="002618B7" w:rsidRDefault="002618B7" w:rsidP="002618B7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557205">
        <w:rPr>
          <w:lang w:val="pt-BR"/>
        </w:rPr>
        <w:t>1 semestre de intercâmbio na França, onde as aulas eram ministradas em inglês;</w:t>
      </w:r>
    </w:p>
    <w:p w14:paraId="690C5CC5" w14:textId="77777777" w:rsidR="009E34B8" w:rsidRPr="004341A7" w:rsidRDefault="009E34B8" w:rsidP="004341A7">
      <w:pPr>
        <w:jc w:val="both"/>
        <w:rPr>
          <w:lang w:val="pt-BR"/>
        </w:rPr>
      </w:pPr>
    </w:p>
    <w:p w14:paraId="0A18857B" w14:textId="77777777" w:rsidR="00070CD6" w:rsidRPr="00FB0C48" w:rsidRDefault="00070CD6" w:rsidP="00070CD6">
      <w:pPr>
        <w:pStyle w:val="Heading3"/>
        <w:spacing w:before="0"/>
        <w:jc w:val="both"/>
        <w:rPr>
          <w:lang w:val="pt-BR"/>
        </w:rPr>
      </w:pPr>
      <w:r>
        <w:rPr>
          <w:lang w:val="pt-BR"/>
        </w:rPr>
        <w:t>Publicações</w:t>
      </w:r>
    </w:p>
    <w:p w14:paraId="69C57A93" w14:textId="77777777" w:rsidR="00070CD6" w:rsidRPr="00FB0C48" w:rsidRDefault="00070CD6" w:rsidP="00070CD6">
      <w:pPr>
        <w:pStyle w:val="Heading4"/>
        <w:jc w:val="both"/>
        <w:rPr>
          <w:lang w:val="pt-BR"/>
        </w:rPr>
      </w:pPr>
      <w:r w:rsidRPr="006C70F7">
        <w:rPr>
          <w:lang w:val="pt-BR"/>
        </w:rPr>
        <w:t>Reflexos do Trabalho Infantil no Crescimento Econômico. O Papel do Brasil nos Desafios da Agenda 2030 à luz do ODS 8</w:t>
      </w:r>
    </w:p>
    <w:p w14:paraId="57FC50C3" w14:textId="77777777" w:rsidR="00070CD6" w:rsidRDefault="00070CD6" w:rsidP="00070CD6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6C70F7">
        <w:rPr>
          <w:lang w:val="pt-BR"/>
        </w:rPr>
        <w:t>Projeto de Iniciação científica na área de Crescimento Econômico e Emprego Justo.</w:t>
      </w:r>
    </w:p>
    <w:p w14:paraId="05B3303F" w14:textId="77777777" w:rsidR="00070CD6" w:rsidRPr="00FB0C48" w:rsidRDefault="00070CD6" w:rsidP="00070CD6">
      <w:pPr>
        <w:pStyle w:val="Heading4"/>
        <w:jc w:val="both"/>
        <w:rPr>
          <w:lang w:val="pt-BR"/>
        </w:rPr>
      </w:pPr>
      <w:r w:rsidRPr="0015188A">
        <w:rPr>
          <w:lang w:val="pt-BR"/>
        </w:rPr>
        <w:t>Crescimento econômico e trabalho indigno: paradoxos do ODS 8 no Brasil</w:t>
      </w:r>
    </w:p>
    <w:p w14:paraId="464E877A" w14:textId="77777777" w:rsidR="00070CD6" w:rsidRDefault="00070CD6" w:rsidP="00070CD6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15188A">
        <w:rPr>
          <w:lang w:val="pt-BR"/>
        </w:rPr>
        <w:t xml:space="preserve">Publicado na revista </w:t>
      </w:r>
      <w:proofErr w:type="spellStart"/>
      <w:r>
        <w:rPr>
          <w:lang w:val="pt-BR"/>
        </w:rPr>
        <w:t>M</w:t>
      </w:r>
      <w:r w:rsidRPr="0015188A">
        <w:rPr>
          <w:lang w:val="pt-BR"/>
        </w:rPr>
        <w:t>undorama</w:t>
      </w:r>
      <w:proofErr w:type="spellEnd"/>
      <w:r w:rsidRPr="0015188A">
        <w:rPr>
          <w:lang w:val="pt-BR"/>
        </w:rPr>
        <w:t xml:space="preserve"> de Relações Internacionais.</w:t>
      </w:r>
    </w:p>
    <w:p w14:paraId="4DB01BB3" w14:textId="77777777" w:rsidR="00070CD6" w:rsidRPr="006236D1" w:rsidRDefault="00070CD6" w:rsidP="00070CD6">
      <w:pPr>
        <w:pStyle w:val="Heading4"/>
        <w:jc w:val="both"/>
        <w:rPr>
          <w:lang w:val="es-419"/>
        </w:rPr>
      </w:pPr>
      <w:r w:rsidRPr="006236D1">
        <w:rPr>
          <w:lang w:val="es-419"/>
        </w:rPr>
        <w:t>Plan de Capacitación 2019-2021 de la OLACEFS</w:t>
      </w:r>
    </w:p>
    <w:p w14:paraId="78238DB2" w14:textId="77777777" w:rsidR="00070CD6" w:rsidRPr="009F680E" w:rsidRDefault="00070CD6" w:rsidP="00070CD6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6236D1">
        <w:rPr>
          <w:lang w:val="pt-BR"/>
        </w:rPr>
        <w:t>Parte do time responsável pela análise incluída no plano.</w:t>
      </w:r>
    </w:p>
    <w:p w14:paraId="06FFE68B" w14:textId="77777777" w:rsidR="00070CD6" w:rsidRPr="006236D1" w:rsidRDefault="00070CD6" w:rsidP="00070CD6">
      <w:pPr>
        <w:pStyle w:val="Heading4"/>
        <w:jc w:val="both"/>
        <w:rPr>
          <w:lang w:val="es-419"/>
        </w:rPr>
      </w:pPr>
      <w:r w:rsidRPr="006236D1">
        <w:rPr>
          <w:lang w:val="es-419"/>
        </w:rPr>
        <w:t>Informe del diagnóstico de necesidades de capacitación para la elaboración del Plan de Capacitación de la OLACEFS 2019-2021</w:t>
      </w:r>
    </w:p>
    <w:p w14:paraId="223C2629" w14:textId="14BFAA87" w:rsidR="00070CD6" w:rsidRDefault="00070CD6" w:rsidP="00070CD6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CC3D05">
        <w:rPr>
          <w:lang w:val="pt-BR"/>
        </w:rPr>
        <w:t>Parte do time de diagnóstico</w:t>
      </w:r>
      <w:r w:rsidR="000313F5">
        <w:rPr>
          <w:lang w:val="pt-BR"/>
        </w:rPr>
        <w:t xml:space="preserve"> responsável pela análise qualitativa.</w:t>
      </w:r>
    </w:p>
    <w:p w14:paraId="17FDBB03" w14:textId="26C3BB10" w:rsidR="004341A7" w:rsidRDefault="004341A7" w:rsidP="004341A7">
      <w:pPr>
        <w:jc w:val="both"/>
        <w:rPr>
          <w:lang w:val="pt-BR"/>
        </w:rPr>
      </w:pPr>
    </w:p>
    <w:p w14:paraId="3DEC1BEB" w14:textId="25F7EEAC" w:rsidR="004341A7" w:rsidRDefault="004341A7" w:rsidP="004341A7">
      <w:pPr>
        <w:jc w:val="both"/>
        <w:rPr>
          <w:lang w:val="pt-BR"/>
        </w:rPr>
      </w:pPr>
    </w:p>
    <w:p w14:paraId="338C1055" w14:textId="1F5B4A2C" w:rsidR="004341A7" w:rsidRDefault="004341A7" w:rsidP="004341A7">
      <w:pPr>
        <w:jc w:val="both"/>
        <w:rPr>
          <w:lang w:val="pt-BR"/>
        </w:rPr>
      </w:pPr>
    </w:p>
    <w:p w14:paraId="0C3943CB" w14:textId="0BEA7301" w:rsidR="004341A7" w:rsidRDefault="004341A7" w:rsidP="004341A7">
      <w:pPr>
        <w:jc w:val="both"/>
        <w:rPr>
          <w:lang w:val="pt-BR"/>
        </w:rPr>
      </w:pPr>
    </w:p>
    <w:p w14:paraId="3C4A9FF1" w14:textId="15E6AB55" w:rsidR="004341A7" w:rsidRDefault="004341A7" w:rsidP="004341A7">
      <w:pPr>
        <w:jc w:val="both"/>
        <w:rPr>
          <w:lang w:val="pt-BR"/>
        </w:rPr>
      </w:pPr>
    </w:p>
    <w:p w14:paraId="4D4799FE" w14:textId="4EEB955E" w:rsidR="004341A7" w:rsidRDefault="004341A7" w:rsidP="004341A7">
      <w:pPr>
        <w:jc w:val="both"/>
        <w:rPr>
          <w:lang w:val="pt-BR"/>
        </w:rPr>
      </w:pPr>
    </w:p>
    <w:p w14:paraId="3ECE06CC" w14:textId="00E79D2D" w:rsidR="004341A7" w:rsidRDefault="004341A7" w:rsidP="004341A7">
      <w:pPr>
        <w:jc w:val="both"/>
        <w:rPr>
          <w:lang w:val="pt-BR"/>
        </w:rPr>
      </w:pPr>
    </w:p>
    <w:p w14:paraId="50856B63" w14:textId="77777777" w:rsidR="004341A7" w:rsidRPr="004341A7" w:rsidRDefault="004341A7" w:rsidP="004341A7">
      <w:pPr>
        <w:jc w:val="both"/>
        <w:rPr>
          <w:lang w:val="pt-BR"/>
        </w:rPr>
      </w:pPr>
    </w:p>
    <w:p w14:paraId="621A752B" w14:textId="707308E3" w:rsidR="003E199C" w:rsidRDefault="003E199C" w:rsidP="000F6095">
      <w:pPr>
        <w:jc w:val="both"/>
        <w:rPr>
          <w:lang w:val="pt-BR"/>
        </w:rPr>
      </w:pPr>
    </w:p>
    <w:p w14:paraId="187B2ACA" w14:textId="77777777" w:rsidR="004341A7" w:rsidRPr="00FB0C48" w:rsidRDefault="004341A7" w:rsidP="004341A7">
      <w:pPr>
        <w:pStyle w:val="Heading3"/>
        <w:spacing w:before="0"/>
        <w:jc w:val="both"/>
        <w:rPr>
          <w:lang w:val="pt-BR"/>
        </w:rPr>
      </w:pPr>
      <w:r>
        <w:rPr>
          <w:lang w:val="pt-BR"/>
        </w:rPr>
        <w:t>Trabalho Voluntário</w:t>
      </w:r>
    </w:p>
    <w:p w14:paraId="482545B9" w14:textId="77777777" w:rsidR="004341A7" w:rsidRPr="00FB0C48" w:rsidRDefault="004341A7" w:rsidP="004341A7">
      <w:pPr>
        <w:pStyle w:val="Heading4"/>
        <w:jc w:val="both"/>
        <w:rPr>
          <w:lang w:val="pt-BR"/>
        </w:rPr>
      </w:pPr>
      <w:r>
        <w:rPr>
          <w:lang w:val="pt-BR"/>
        </w:rPr>
        <w:t>Eco Change</w:t>
      </w:r>
      <w:r w:rsidRPr="00FB0C48">
        <w:rPr>
          <w:lang w:val="pt-BR" w:bidi="pt-BR"/>
        </w:rPr>
        <w:t xml:space="preserve"> • </w:t>
      </w:r>
      <w:r>
        <w:rPr>
          <w:lang w:val="pt-BR"/>
        </w:rPr>
        <w:t xml:space="preserve">02/2017 </w:t>
      </w:r>
      <w:r w:rsidRPr="00FB0C48">
        <w:rPr>
          <w:lang w:val="pt-BR" w:bidi="pt-BR"/>
        </w:rPr>
        <w:t xml:space="preserve">• </w:t>
      </w:r>
      <w:r>
        <w:rPr>
          <w:lang w:val="pt-BR"/>
        </w:rPr>
        <w:t>AIESEC</w:t>
      </w:r>
    </w:p>
    <w:p w14:paraId="58F0A8D7" w14:textId="77777777" w:rsidR="004341A7" w:rsidRDefault="004341A7" w:rsidP="004341A7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Intercâmbio voluntário para o Peru, para dar aulas de temas relacionados à Ecologia;</w:t>
      </w:r>
    </w:p>
    <w:p w14:paraId="238A29C2" w14:textId="77777777" w:rsidR="004341A7" w:rsidRPr="00FB0C48" w:rsidRDefault="004341A7" w:rsidP="004341A7">
      <w:pPr>
        <w:pStyle w:val="Heading4"/>
        <w:jc w:val="both"/>
        <w:rPr>
          <w:lang w:val="pt-BR"/>
        </w:rPr>
      </w:pPr>
      <w:r>
        <w:rPr>
          <w:lang w:val="pt-BR"/>
        </w:rPr>
        <w:t>AMUN KIDS</w:t>
      </w:r>
      <w:r w:rsidRPr="00FB0C48">
        <w:rPr>
          <w:lang w:val="pt-BR" w:bidi="pt-BR"/>
        </w:rPr>
        <w:t xml:space="preserve"> • </w:t>
      </w:r>
      <w:r>
        <w:rPr>
          <w:lang w:val="pt-BR"/>
        </w:rPr>
        <w:t xml:space="preserve">07/2016 – 12/2018 </w:t>
      </w:r>
    </w:p>
    <w:p w14:paraId="0670AF4D" w14:textId="77777777" w:rsidR="004341A7" w:rsidRDefault="004341A7" w:rsidP="004341A7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>Aulas dadas para alunos do ensino fundamental da periferia do DF sobre temas relacionados aos ODS da ONU.</w:t>
      </w:r>
    </w:p>
    <w:p w14:paraId="64F3C6AA" w14:textId="7719645C" w:rsidR="00070CD6" w:rsidRDefault="00070CD6" w:rsidP="000F6095">
      <w:pPr>
        <w:jc w:val="both"/>
        <w:rPr>
          <w:lang w:val="pt-BR"/>
        </w:rPr>
      </w:pPr>
    </w:p>
    <w:p w14:paraId="7415D994" w14:textId="206B70A1" w:rsidR="00070CD6" w:rsidRPr="00FB0C48" w:rsidRDefault="00070CD6" w:rsidP="00070CD6">
      <w:pPr>
        <w:pStyle w:val="Heading3"/>
        <w:spacing w:before="0"/>
        <w:jc w:val="both"/>
        <w:rPr>
          <w:lang w:val="pt-BR"/>
        </w:rPr>
      </w:pPr>
      <w:r>
        <w:rPr>
          <w:lang w:val="pt-BR"/>
        </w:rPr>
        <w:t>Intercâmbios</w:t>
      </w:r>
    </w:p>
    <w:p w14:paraId="0549049F" w14:textId="5BCA08E8" w:rsidR="00070CD6" w:rsidRPr="00FB0C48" w:rsidRDefault="00EA7EF8" w:rsidP="007D640A">
      <w:pPr>
        <w:pStyle w:val="Heading4"/>
        <w:rPr>
          <w:lang w:val="pt-BR"/>
        </w:rPr>
      </w:pPr>
      <w:r>
        <w:rPr>
          <w:lang w:val="pt-BR"/>
        </w:rPr>
        <w:t>Lima, Peru</w:t>
      </w:r>
    </w:p>
    <w:p w14:paraId="5D42F2FE" w14:textId="6170E3F7" w:rsidR="00070CD6" w:rsidRDefault="00070CD6" w:rsidP="00070CD6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>
        <w:rPr>
          <w:lang w:val="pt-BR"/>
        </w:rPr>
        <w:t xml:space="preserve">Intercâmbio </w:t>
      </w:r>
      <w:r w:rsidR="00EA7EF8">
        <w:rPr>
          <w:lang w:val="pt-BR"/>
        </w:rPr>
        <w:t xml:space="preserve">realizado com objetivo </w:t>
      </w:r>
      <w:r w:rsidR="007D640A">
        <w:rPr>
          <w:lang w:val="pt-BR"/>
        </w:rPr>
        <w:t>social</w:t>
      </w:r>
      <w:r w:rsidR="00B02D8E">
        <w:rPr>
          <w:lang w:val="pt-BR"/>
        </w:rPr>
        <w:t xml:space="preserve"> em 2017</w:t>
      </w:r>
      <w:r w:rsidR="007D640A">
        <w:rPr>
          <w:lang w:val="pt-BR"/>
        </w:rPr>
        <w:t>;</w:t>
      </w:r>
    </w:p>
    <w:p w14:paraId="6C70F30E" w14:textId="70C49434" w:rsidR="00070CD6" w:rsidRPr="00FB0C48" w:rsidRDefault="007D640A" w:rsidP="007D640A">
      <w:pPr>
        <w:pStyle w:val="Heading4"/>
        <w:rPr>
          <w:lang w:val="pt-BR"/>
        </w:rPr>
      </w:pPr>
      <w:r>
        <w:rPr>
          <w:lang w:val="pt-BR"/>
        </w:rPr>
        <w:t>Montpellier, França</w:t>
      </w:r>
      <w:r w:rsidR="00070CD6">
        <w:rPr>
          <w:lang w:val="pt-BR"/>
        </w:rPr>
        <w:t xml:space="preserve"> </w:t>
      </w:r>
    </w:p>
    <w:p w14:paraId="342FB61C" w14:textId="41ADA627" w:rsidR="00070CD6" w:rsidRDefault="00130175" w:rsidP="00210DD6">
      <w:pPr>
        <w:pStyle w:val="ListParagraph"/>
        <w:numPr>
          <w:ilvl w:val="0"/>
          <w:numId w:val="11"/>
        </w:numPr>
        <w:ind w:left="473" w:hanging="284"/>
        <w:jc w:val="both"/>
        <w:rPr>
          <w:lang w:val="pt-BR"/>
        </w:rPr>
      </w:pPr>
      <w:r w:rsidRPr="00CB48E1">
        <w:rPr>
          <w:lang w:val="pt-BR"/>
        </w:rPr>
        <w:t>1 semestre de intercâmbio acadêmico</w:t>
      </w:r>
      <w:r w:rsidR="00B02D8E" w:rsidRPr="00CB48E1">
        <w:rPr>
          <w:lang w:val="pt-BR"/>
        </w:rPr>
        <w:t xml:space="preserve"> realizado em 2019;</w:t>
      </w:r>
    </w:p>
    <w:p w14:paraId="3DCBF48B" w14:textId="17A7E74A" w:rsidR="00CB48E1" w:rsidRPr="00CB48E1" w:rsidRDefault="00CB48E1" w:rsidP="00CB48E1">
      <w:pPr>
        <w:jc w:val="both"/>
        <w:rPr>
          <w:lang w:val="pt-BR"/>
        </w:rPr>
      </w:pPr>
    </w:p>
    <w:sectPr w:rsidR="00CB48E1" w:rsidRPr="00CB48E1" w:rsidSect="001572A1">
      <w:headerReference w:type="first" r:id="rId29"/>
      <w:footerReference w:type="first" r:id="rId30"/>
      <w:type w:val="continuous"/>
      <w:pgSz w:w="11906" w:h="16838" w:code="9"/>
      <w:pgMar w:top="426" w:right="692" w:bottom="993" w:left="692" w:header="578" w:footer="407" w:gutter="0"/>
      <w:pgBorders w:offsetFrom="page">
        <w:top w:val="single" w:sz="24" w:space="24" w:color="373461" w:themeColor="accent1"/>
        <w:left w:val="single" w:sz="24" w:space="24" w:color="373461" w:themeColor="accent1"/>
        <w:bottom w:val="single" w:sz="24" w:space="24" w:color="373461" w:themeColor="accent1"/>
        <w:right w:val="single" w:sz="24" w:space="24" w:color="373461" w:themeColor="accent1"/>
      </w:pgBorders>
      <w:cols w:num="2" w:space="567" w:equalWidth="0">
        <w:col w:w="5988" w:space="567"/>
        <w:col w:w="3967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F101" w14:textId="77777777" w:rsidR="001D41F1" w:rsidRDefault="001D41F1" w:rsidP="00713050">
      <w:pPr>
        <w:spacing w:line="240" w:lineRule="auto"/>
      </w:pPr>
      <w:r>
        <w:separator/>
      </w:r>
    </w:p>
  </w:endnote>
  <w:endnote w:type="continuationSeparator" w:id="0">
    <w:p w14:paraId="394D976E" w14:textId="77777777" w:rsidR="001D41F1" w:rsidRDefault="001D41F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14:paraId="0D8912C8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DE7A78" w14:textId="4100C5C3" w:rsidR="00C2098A" w:rsidRPr="00FB0C48" w:rsidRDefault="00C2098A" w:rsidP="00684488">
          <w:pPr>
            <w:pStyle w:val="Footer"/>
            <w:rPr>
              <w:lang w:val="pt-BR"/>
            </w:rPr>
          </w:pP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0D42C8" w14:textId="1EBF1AA3" w:rsidR="00C2098A" w:rsidRPr="00FB0C48" w:rsidRDefault="00C2098A" w:rsidP="00684488">
          <w:pPr>
            <w:pStyle w:val="Footer"/>
            <w:rPr>
              <w:lang w:val="pt-BR"/>
            </w:rPr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C7CFCA" w14:textId="05472964" w:rsidR="00C2098A" w:rsidRPr="00FB0C48" w:rsidRDefault="00C2098A" w:rsidP="00684488">
          <w:pPr>
            <w:pStyle w:val="Footer"/>
            <w:rPr>
              <w:lang w:val="pt-BR"/>
            </w:rPr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7B701F" w14:textId="6994EB01" w:rsidR="00C2098A" w:rsidRPr="00FB0C48" w:rsidRDefault="00C2098A" w:rsidP="00684488">
          <w:pPr>
            <w:pStyle w:val="Footer"/>
            <w:rPr>
              <w:lang w:val="pt-BR"/>
            </w:rPr>
          </w:pPr>
        </w:p>
      </w:tc>
    </w:tr>
    <w:tr w:rsidR="00826A10" w:rsidRPr="00FB0C48" w14:paraId="5AA0DD84" w14:textId="77777777" w:rsidTr="00826A10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5EA23B00" w14:textId="1DF96AFA" w:rsidR="00826A10" w:rsidRPr="00FB0C48" w:rsidRDefault="00826A10" w:rsidP="00826A10">
          <w:pPr>
            <w:pStyle w:val="Footer"/>
            <w:rPr>
              <w:lang w:val="pt-BR"/>
            </w:rPr>
          </w:pP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10BE5F9F" w14:textId="5EFFFF7E" w:rsidR="00826A10" w:rsidRPr="00FB0C48" w:rsidRDefault="00826A10" w:rsidP="00826A10">
          <w:pPr>
            <w:pStyle w:val="Footer"/>
            <w:rPr>
              <w:lang w:val="pt-BR"/>
            </w:rPr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72670A76" w14:textId="4EDF139B" w:rsidR="00826A10" w:rsidRPr="00FB0C48" w:rsidRDefault="00826A10" w:rsidP="00826A10">
          <w:pPr>
            <w:pStyle w:val="Footer"/>
            <w:rPr>
              <w:lang w:val="pt-BR"/>
            </w:rPr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76093771" w14:textId="55AFA879" w:rsidR="00826A10" w:rsidRPr="00FB0C48" w:rsidRDefault="00826A10" w:rsidP="00826A10">
          <w:pPr>
            <w:pStyle w:val="Footer"/>
            <w:rPr>
              <w:lang w:val="pt-BR"/>
            </w:rPr>
          </w:pPr>
        </w:p>
      </w:tc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EE758" w14:textId="77777777" w:rsidR="00C2098A" w:rsidRPr="00FB0C48" w:rsidRDefault="00217980" w:rsidP="00217980">
        <w:pPr>
          <w:pStyle w:val="Footer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48D0" w14:textId="77777777" w:rsidR="00D04BC6" w:rsidRDefault="00D04BC6"/>
  <w:p w14:paraId="4AC86A41" w14:textId="77777777" w:rsidR="00217980" w:rsidRPr="003653AA" w:rsidRDefault="0021798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9" w:type="pct"/>
      <w:jc w:val="center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3457"/>
      <w:gridCol w:w="3458"/>
      <w:gridCol w:w="3458"/>
    </w:tblGrid>
    <w:tr w:rsidR="00C512D8" w:rsidRPr="000A3C4A" w14:paraId="0FBCD88D" w14:textId="77777777" w:rsidTr="00B36152">
      <w:trPr>
        <w:trHeight w:val="472"/>
        <w:jc w:val="center"/>
      </w:trPr>
      <w:tc>
        <w:tcPr>
          <w:tcW w:w="3457" w:type="dxa"/>
          <w:tcMar>
            <w:top w:w="144" w:type="dxa"/>
            <w:left w:w="115" w:type="dxa"/>
            <w:right w:w="115" w:type="dxa"/>
          </w:tcMar>
        </w:tcPr>
        <w:p w14:paraId="5CE5BE98" w14:textId="6D76CF22" w:rsidR="00C512D8" w:rsidRPr="003653AA" w:rsidRDefault="00C512D8" w:rsidP="00C512D8">
          <w:pPr>
            <w:pStyle w:val="Footer"/>
            <w:rPr>
              <w:sz w:val="16"/>
              <w:szCs w:val="16"/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5ACC5D1B" wp14:editId="6D1CC460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DFB1D1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sOLCbyMIAAADOQAADgAAAAAAAAAAAAAAAAAuAgAAZHJzL2Uyb0RvYy54bWxQSwECLQAU&#10;AAYACAAAACEAaEcb0NgAAAADAQAADwAAAAAAAAAAAAAAAAB9CgAAZHJzL2Rvd25yZXYueG1sUEsF&#10;BgAAAAAEAAQA8wAAAII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373461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  <w:r>
            <w:rPr>
              <w:sz w:val="16"/>
              <w:szCs w:val="16"/>
              <w:lang w:val="pt-BR"/>
            </w:rPr>
            <w:br/>
          </w:r>
          <w:hyperlink r:id="rId1" w:history="1">
            <w:r w:rsidRPr="00CE04F1">
              <w:rPr>
                <w:rStyle w:val="Hyperlink"/>
                <w:color w:val="auto"/>
                <w:sz w:val="16"/>
                <w:szCs w:val="16"/>
                <w:u w:val="none"/>
                <w:lang w:val="pt-BR"/>
              </w:rPr>
              <w:t>amilcarpradogramacho@gmail.com</w:t>
            </w:r>
          </w:hyperlink>
        </w:p>
      </w:tc>
      <w:tc>
        <w:tcPr>
          <w:tcW w:w="3458" w:type="dxa"/>
          <w:tcMar>
            <w:top w:w="144" w:type="dxa"/>
            <w:left w:w="115" w:type="dxa"/>
            <w:right w:w="115" w:type="dxa"/>
          </w:tcMar>
        </w:tcPr>
        <w:p w14:paraId="74CDB8AA" w14:textId="77777777" w:rsidR="00C512D8" w:rsidRDefault="00C512D8" w:rsidP="00C512D8">
          <w:pPr>
            <w:pStyle w:val="Footer"/>
            <w:rPr>
              <w:sz w:val="16"/>
              <w:szCs w:val="16"/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3A6827A" wp14:editId="25E82F81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7D5528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AhSP8DExEAAKFdAAAOAAAAAAAAAAAAAAAAAC4CAABkcnMvZTJvRG9jLnht&#10;bFBLAQItABQABgAIAAAAIQBoRxvQ2AAAAAMBAAAPAAAAAAAAAAAAAAAAAG0TAABkcnMvZG93bnJl&#10;di54bWxQSwUGAAAAAAQABADzAAAAch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373461 [3204]" strokecolor="#373461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  <w:p w14:paraId="13323DBC" w14:textId="501E4909" w:rsidR="00C512D8" w:rsidRPr="00CE04F1" w:rsidRDefault="001D41F1" w:rsidP="00C512D8">
          <w:pPr>
            <w:pStyle w:val="Footer"/>
            <w:rPr>
              <w:sz w:val="16"/>
              <w:szCs w:val="16"/>
              <w:lang w:val="pt-BR"/>
            </w:rPr>
          </w:pPr>
          <w:hyperlink r:id="rId2" w:history="1">
            <w:r w:rsidR="00CE04F1" w:rsidRPr="00CE04F1">
              <w:rPr>
                <w:rStyle w:val="Hyperlink"/>
                <w:color w:val="auto"/>
                <w:sz w:val="18"/>
                <w:szCs w:val="18"/>
                <w:u w:val="none"/>
                <w:lang w:val="en-US"/>
              </w:rPr>
              <w:t>+55 (61) 98342 – 4555</w:t>
            </w:r>
          </w:hyperlink>
        </w:p>
      </w:tc>
      <w:tc>
        <w:tcPr>
          <w:tcW w:w="3458" w:type="dxa"/>
          <w:tcMar>
            <w:top w:w="144" w:type="dxa"/>
            <w:left w:w="115" w:type="dxa"/>
            <w:right w:w="115" w:type="dxa"/>
          </w:tcMar>
        </w:tcPr>
        <w:p w14:paraId="0976FF09" w14:textId="77777777" w:rsidR="00C512D8" w:rsidRDefault="00C512D8" w:rsidP="00C512D8">
          <w:pPr>
            <w:pStyle w:val="Footer"/>
            <w:rPr>
              <w:sz w:val="16"/>
              <w:szCs w:val="16"/>
              <w:lang w:val="en-US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57732FA5" wp14:editId="78F7A73A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 descr="Ícone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211F9F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krQxZrwRAADYYwAADgAAAAAAAAAAAAAAAAAuAgAAZHJzL2Uyb0RvYy54bWxQ&#10;SwECLQAUAAYACAAAACEAaEcb0NgAAAADAQAADwAAAAAAAAAAAAAAAAAWFAAAZHJzL2Rvd25yZXYu&#10;eG1sUEsFBgAAAAAEAAQA8wAAABs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373461 [3204]" strokecolor="#373461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alt="Ícone do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  <w:p w14:paraId="3522B66A" w14:textId="141277FE" w:rsidR="00C512D8" w:rsidRPr="001572A1" w:rsidRDefault="001D41F1" w:rsidP="00C512D8">
          <w:pPr>
            <w:pStyle w:val="Footer"/>
            <w:rPr>
              <w:sz w:val="16"/>
              <w:szCs w:val="16"/>
              <w:lang w:val="en-US"/>
            </w:rPr>
          </w:pPr>
          <w:hyperlink r:id="rId3" w:history="1">
            <w:r w:rsidR="00C512D8" w:rsidRPr="001572A1">
              <w:rPr>
                <w:rStyle w:val="Hyperlink"/>
                <w:color w:val="auto"/>
                <w:sz w:val="16"/>
                <w:szCs w:val="16"/>
                <w:u w:val="none"/>
                <w:lang w:val="en-US"/>
              </w:rPr>
              <w:t>linkedin.com/in/amilcar-pg/</w:t>
            </w:r>
          </w:hyperlink>
        </w:p>
      </w:tc>
    </w:tr>
  </w:tbl>
  <w:p w14:paraId="2EAB05E9" w14:textId="77777777" w:rsidR="00F97EEA" w:rsidRPr="00C512D8" w:rsidRDefault="00F97EEA">
    <w:pPr>
      <w:rPr>
        <w:lang w:val="en-US"/>
      </w:rPr>
    </w:pPr>
  </w:p>
  <w:p w14:paraId="43461782" w14:textId="77777777" w:rsidR="00F97EEA" w:rsidRPr="003653AA" w:rsidRDefault="00F97EE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7438" w14:textId="77777777" w:rsidR="001D41F1" w:rsidRDefault="001D41F1" w:rsidP="00713050">
      <w:pPr>
        <w:spacing w:line="240" w:lineRule="auto"/>
      </w:pPr>
      <w:r>
        <w:separator/>
      </w:r>
    </w:p>
  </w:footnote>
  <w:footnote w:type="continuationSeparator" w:id="0">
    <w:p w14:paraId="3F3E26CD" w14:textId="77777777" w:rsidR="001D41F1" w:rsidRDefault="001D41F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8BE4" w14:textId="1A6B8CB7" w:rsidR="00B006B0" w:rsidRDefault="007408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021A87" wp14:editId="45855D74">
              <wp:simplePos x="0" y="0"/>
              <wp:positionH relativeFrom="column">
                <wp:posOffset>-25505</wp:posOffset>
              </wp:positionH>
              <wp:positionV relativeFrom="paragraph">
                <wp:posOffset>29845</wp:posOffset>
              </wp:positionV>
              <wp:extent cx="1268163" cy="1268095"/>
              <wp:effectExtent l="0" t="0" r="8255" b="8255"/>
              <wp:wrapNone/>
              <wp:docPr id="3" name="Círculo verme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8163" cy="1268095"/>
                      </a:xfrm>
                      <a:prstGeom prst="donut">
                        <a:avLst>
                          <a:gd name="adj" fmla="val 2897"/>
                        </a:avLst>
                      </a:prstGeom>
                      <a:solidFill>
                        <a:srgbClr val="E5E9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F97B3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Círculo vermelho" o:spid="_x0000_s1026" type="#_x0000_t23" style="position:absolute;margin-left:-2pt;margin-top:2.35pt;width:99.85pt;height:9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" adj="626" fillcolor="#e5e9f2" stroked="f" strokeweight="1pt">
              <v:stroke joinstyle="miter"/>
            </v:shape>
          </w:pict>
        </mc:Fallback>
      </mc:AlternateContent>
    </w:r>
    <w:r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35BC262" wp14:editId="0A7FC619">
              <wp:simplePos x="0" y="0"/>
              <wp:positionH relativeFrom="column">
                <wp:posOffset>-18415</wp:posOffset>
              </wp:positionH>
              <wp:positionV relativeFrom="paragraph">
                <wp:posOffset>49530</wp:posOffset>
              </wp:positionV>
              <wp:extent cx="6702425" cy="1187450"/>
              <wp:effectExtent l="0" t="0" r="3175" b="0"/>
              <wp:wrapNone/>
              <wp:docPr id="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2425" cy="1187450"/>
                        <a:chOff x="44836" y="57148"/>
                        <a:chExt cx="9569275" cy="1696157"/>
                      </a:xfrm>
                    </wpg:grpSpPr>
                    <wps:wsp>
                      <wps:cNvPr id="43" name="Retângulo vermelho"/>
                      <wps:cNvSpPr/>
                      <wps:spPr>
                        <a:xfrm>
                          <a:off x="1133475" y="320999"/>
                          <a:ext cx="8480636" cy="1202116"/>
                        </a:xfrm>
                        <a:prstGeom prst="rect">
                          <a:avLst/>
                        </a:prstGeom>
                        <a:solidFill>
                          <a:srgbClr val="E5E9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Círculo branco"/>
                      <wps:cNvSpPr/>
                      <wps:spPr>
                        <a:xfrm>
                          <a:off x="44836" y="57148"/>
                          <a:ext cx="1704477" cy="1696157"/>
                        </a:xfrm>
                        <a:prstGeom prst="ellipse">
                          <a:avLst/>
                        </a:prstGeom>
                        <a:blipFill dpi="0"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E1640D" id="Grupo 1" o:spid="_x0000_s1026" style="position:absolute;margin-left:-1.45pt;margin-top:3.9pt;width:527.75pt;height:93.5pt;z-index:-251657216;mso-width-relative:margin;mso-height-relative:margin" coordorigin="448,571" coordsize="95692,169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">
              <v:rect id="Retângulo vermelho" o:spid="_x0000_s1027" style="position:absolute;left:11334;top:3209;width:84807;height:12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" fillcolor="#e5e9f2" stroked="f" strokeweight="1pt"/>
              <v:oval id="Círculo branco" o:spid="_x0000_s1028" style="position:absolute;left:448;top:571;width:17045;height:16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" stroked="f" strokeweight="1pt">
                <v:fill r:id="rId2" o:title="" recolor="t" rotate="t" type="frame"/>
                <v:stroke joinstyle="miter"/>
              </v:oval>
            </v:group>
          </w:pict>
        </mc:Fallback>
      </mc:AlternateContent>
    </w:r>
    <w:r w:rsidR="002F7699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5F37265" wp14:editId="0A180A75">
              <wp:simplePos x="0" y="0"/>
              <wp:positionH relativeFrom="margin">
                <wp:posOffset>4364990</wp:posOffset>
              </wp:positionH>
              <wp:positionV relativeFrom="paragraph">
                <wp:posOffset>236220</wp:posOffset>
              </wp:positionV>
              <wp:extent cx="2112645" cy="824865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2645" cy="8248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705C98" w14:textId="68D0AAE4" w:rsidR="00A24436" w:rsidRPr="00A24436" w:rsidRDefault="002455C1" w:rsidP="00CB48E1">
                          <w:pPr>
                            <w:spacing w:line="360" w:lineRule="auto"/>
                            <w:jc w:val="right"/>
                            <w:rPr>
                              <w:rFonts w:asciiTheme="majorHAnsi" w:hAnsiTheme="majorHAnsi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2455C1">
                            <w:rPr>
                              <w:lang w:val="en-US"/>
                            </w:rPr>
                            <w:instrText xml:space="preserve"> HYPERLINK "linkedin.com/in/amilcar-pg" </w:instrText>
                          </w:r>
                          <w:r>
                            <w:fldChar w:fldCharType="separate"/>
                          </w:r>
                          <w:r w:rsidR="00950000" w:rsidRPr="00A24436">
                            <w:rPr>
                              <w:rStyle w:val="Hyperlink"/>
                              <w:rFonts w:asciiTheme="majorHAnsi" w:hAnsiTheme="majorHAnsi"/>
                              <w:color w:val="auto"/>
                              <w:sz w:val="18"/>
                              <w:szCs w:val="18"/>
                              <w:u w:val="none"/>
                              <w:lang w:val="en-US"/>
                            </w:rPr>
                            <w:t>linkedin.com/in/</w:t>
                          </w:r>
                          <w:proofErr w:type="spellStart"/>
                          <w:r w:rsidR="00950000" w:rsidRPr="00A24436">
                            <w:rPr>
                              <w:rStyle w:val="Hyperlink"/>
                              <w:rFonts w:asciiTheme="majorHAnsi" w:hAnsiTheme="majorHAnsi"/>
                              <w:color w:val="auto"/>
                              <w:sz w:val="18"/>
                              <w:szCs w:val="18"/>
                              <w:u w:val="none"/>
                              <w:lang w:val="en-US"/>
                            </w:rPr>
                            <w:t>amilcar-pg</w:t>
                          </w:r>
                          <w:proofErr w:type="spellEnd"/>
                          <w:r>
                            <w:rPr>
                              <w:rStyle w:val="Hyperlink"/>
                              <w:rFonts w:asciiTheme="majorHAnsi" w:hAnsiTheme="majorHAnsi"/>
                              <w:color w:val="auto"/>
                              <w:sz w:val="18"/>
                              <w:szCs w:val="18"/>
                              <w:u w:val="none"/>
                              <w:lang w:val="en-US"/>
                            </w:rPr>
                            <w:fldChar w:fldCharType="end"/>
                          </w:r>
                        </w:p>
                        <w:p w14:paraId="268B7942" w14:textId="01D69A36" w:rsidR="00A24436" w:rsidRPr="00CE04F1" w:rsidRDefault="001D41F1" w:rsidP="00CB48E1">
                          <w:pPr>
                            <w:spacing w:line="360" w:lineRule="auto"/>
                            <w:jc w:val="right"/>
                            <w:rPr>
                              <w:rFonts w:asciiTheme="majorHAnsi" w:hAnsiTheme="majorHAnsi"/>
                              <w:sz w:val="18"/>
                              <w:szCs w:val="18"/>
                              <w:lang w:val="en-US"/>
                            </w:rPr>
                          </w:pPr>
                          <w:hyperlink r:id="rId3" w:history="1">
                            <w:r w:rsidR="00950000" w:rsidRPr="00CE04F1">
                              <w:rPr>
                                <w:rStyle w:val="Hyperlink"/>
                                <w:rFonts w:asciiTheme="majorHAnsi" w:hAnsiTheme="majorHAnsi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+55 (61) 98342 – 4555</w:t>
                            </w:r>
                          </w:hyperlink>
                        </w:p>
                        <w:p w14:paraId="5231E3EA" w14:textId="4C2F4177" w:rsidR="00950000" w:rsidRPr="002F7699" w:rsidRDefault="001D41F1" w:rsidP="00CB48E1">
                          <w:pPr>
                            <w:spacing w:line="360" w:lineRule="auto"/>
                            <w:jc w:val="right"/>
                            <w:rPr>
                              <w:rFonts w:asciiTheme="majorHAnsi" w:hAnsiTheme="majorHAnsi"/>
                              <w:sz w:val="18"/>
                              <w:szCs w:val="18"/>
                              <w:lang w:val="en-US"/>
                            </w:rPr>
                          </w:pPr>
                          <w:hyperlink r:id="rId4" w:history="1">
                            <w:r w:rsidR="00950000" w:rsidRPr="002F7699">
                              <w:rPr>
                                <w:rStyle w:val="Hyperlink"/>
                                <w:rFonts w:asciiTheme="majorHAnsi" w:hAnsiTheme="majorHAnsi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amilcarpradogramacho@gmail.com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3726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43.7pt;margin-top:18.6pt;width:166.35pt;height:6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" filled="f" stroked="f">
              <v:textbox>
                <w:txbxContent>
                  <w:p w14:paraId="35705C98" w14:textId="68D0AAE4" w:rsidR="00A24436" w:rsidRPr="00A24436" w:rsidRDefault="002455C1" w:rsidP="00CB48E1">
                    <w:pPr>
                      <w:spacing w:line="360" w:lineRule="auto"/>
                      <w:jc w:val="right"/>
                      <w:rPr>
                        <w:rFonts w:asciiTheme="majorHAnsi" w:hAnsiTheme="majorHAnsi"/>
                        <w:sz w:val="18"/>
                        <w:szCs w:val="18"/>
                        <w:lang w:val="en-US"/>
                      </w:rPr>
                    </w:pPr>
                    <w:r>
                      <w:fldChar w:fldCharType="begin"/>
                    </w:r>
                    <w:r w:rsidRPr="002455C1">
                      <w:rPr>
                        <w:lang w:val="en-US"/>
                      </w:rPr>
                      <w:instrText xml:space="preserve"> HYPERLINK "linkedin.com/in/amilcar-pg" </w:instrText>
                    </w:r>
                    <w:r>
                      <w:fldChar w:fldCharType="separate"/>
                    </w:r>
                    <w:r w:rsidR="00950000" w:rsidRPr="00A24436">
                      <w:rPr>
                        <w:rStyle w:val="Hyperlink"/>
                        <w:rFonts w:asciiTheme="majorHAnsi" w:hAnsiTheme="majorHAnsi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linkedin.com/in/</w:t>
                    </w:r>
                    <w:proofErr w:type="spellStart"/>
                    <w:r w:rsidR="00950000" w:rsidRPr="00A24436">
                      <w:rPr>
                        <w:rStyle w:val="Hyperlink"/>
                        <w:rFonts w:asciiTheme="majorHAnsi" w:hAnsiTheme="majorHAnsi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amilcar-pg</w:t>
                    </w:r>
                    <w:proofErr w:type="spellEnd"/>
                    <w:r>
                      <w:rPr>
                        <w:rStyle w:val="Hyperlink"/>
                        <w:rFonts w:asciiTheme="majorHAnsi" w:hAnsiTheme="majorHAnsi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fldChar w:fldCharType="end"/>
                    </w:r>
                  </w:p>
                  <w:p w14:paraId="268B7942" w14:textId="01D69A36" w:rsidR="00A24436" w:rsidRPr="00CE04F1" w:rsidRDefault="001D41F1" w:rsidP="00CB48E1">
                    <w:pPr>
                      <w:spacing w:line="360" w:lineRule="auto"/>
                      <w:jc w:val="right"/>
                      <w:rPr>
                        <w:rFonts w:asciiTheme="majorHAnsi" w:hAnsiTheme="majorHAnsi"/>
                        <w:sz w:val="18"/>
                        <w:szCs w:val="18"/>
                        <w:lang w:val="en-US"/>
                      </w:rPr>
                    </w:pPr>
                    <w:hyperlink r:id="rId5" w:history="1">
                      <w:r w:rsidR="00950000" w:rsidRPr="00CE04F1">
                        <w:rPr>
                          <w:rStyle w:val="Hyperlink"/>
                          <w:rFonts w:asciiTheme="majorHAnsi" w:hAnsiTheme="majorHAnsi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+55 (61) 98342 – 4555</w:t>
                      </w:r>
                    </w:hyperlink>
                  </w:p>
                  <w:p w14:paraId="5231E3EA" w14:textId="4C2F4177" w:rsidR="00950000" w:rsidRPr="002F7699" w:rsidRDefault="001D41F1" w:rsidP="00CB48E1">
                    <w:pPr>
                      <w:spacing w:line="360" w:lineRule="auto"/>
                      <w:jc w:val="right"/>
                      <w:rPr>
                        <w:rFonts w:asciiTheme="majorHAnsi" w:hAnsiTheme="majorHAnsi"/>
                        <w:sz w:val="18"/>
                        <w:szCs w:val="18"/>
                        <w:lang w:val="en-US"/>
                      </w:rPr>
                    </w:pPr>
                    <w:hyperlink r:id="rId6" w:history="1">
                      <w:r w:rsidR="00950000" w:rsidRPr="002F7699">
                        <w:rPr>
                          <w:rStyle w:val="Hyperlink"/>
                          <w:rFonts w:asciiTheme="majorHAnsi" w:hAnsiTheme="majorHAnsi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amilcarpradogramacho@gmail.com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2F7699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9091D81" wp14:editId="1BD94852">
              <wp:simplePos x="0" y="0"/>
              <wp:positionH relativeFrom="margin">
                <wp:posOffset>1337046</wp:posOffset>
              </wp:positionH>
              <wp:positionV relativeFrom="paragraph">
                <wp:posOffset>236220</wp:posOffset>
              </wp:positionV>
              <wp:extent cx="3018790" cy="82423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8790" cy="8242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8C8022" w14:textId="36B0DBF0" w:rsidR="001F1F26" w:rsidRPr="00CE04F1" w:rsidRDefault="00C222B4" w:rsidP="00950000">
                          <w:pPr>
                            <w:rPr>
                              <w:rFonts w:asciiTheme="majorHAnsi" w:hAnsiTheme="majorHAnsi"/>
                              <w:sz w:val="30"/>
                              <w:szCs w:val="30"/>
                              <w:lang w:val="pt-BR"/>
                            </w:rPr>
                          </w:pPr>
                          <w:r w:rsidRPr="00CE04F1">
                            <w:rPr>
                              <w:rFonts w:asciiTheme="majorHAnsi" w:hAnsiTheme="majorHAnsi"/>
                              <w:sz w:val="30"/>
                              <w:szCs w:val="30"/>
                              <w:lang w:val="pt-BR"/>
                            </w:rPr>
                            <w:t>Amilcar L. do Prado G. Gramacho</w:t>
                          </w:r>
                        </w:p>
                        <w:p w14:paraId="3CBDE486" w14:textId="77777777" w:rsidR="00CB48E1" w:rsidRDefault="00CB48E1" w:rsidP="00950000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39F2528A" w14:textId="284444A8" w:rsidR="00C222B4" w:rsidRPr="00950000" w:rsidRDefault="004F5DD4" w:rsidP="00950000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  <w:lang w:val="pt-BR"/>
                            </w:rPr>
                          </w:pPr>
                          <w:r w:rsidRPr="00950000">
                            <w:rPr>
                              <w:rFonts w:asciiTheme="majorHAnsi" w:hAnsiTheme="majorHAnsi"/>
                              <w:sz w:val="18"/>
                              <w:szCs w:val="18"/>
                              <w:lang w:val="pt-BR"/>
                            </w:rPr>
                            <w:t>“A vida é uma peça de teatro que não permite ensaio</w:t>
                          </w:r>
                          <w:r w:rsidR="002F7699">
                            <w:rPr>
                              <w:rFonts w:asciiTheme="majorHAnsi" w:hAnsiTheme="majorHAnsi"/>
                              <w:sz w:val="18"/>
                              <w:szCs w:val="18"/>
                              <w:lang w:val="pt-BR"/>
                            </w:rPr>
                            <w:t>s.</w:t>
                          </w:r>
                          <w:r w:rsidRPr="00950000">
                            <w:rPr>
                              <w:rFonts w:asciiTheme="majorHAnsi" w:hAnsiTheme="majorHAnsi"/>
                              <w:sz w:val="18"/>
                              <w:szCs w:val="18"/>
                              <w:lang w:val="pt-BR"/>
                            </w:rPr>
                            <w:t>”</w:t>
                          </w:r>
                        </w:p>
                        <w:p w14:paraId="17960993" w14:textId="2C6B0B3A" w:rsidR="004F5DD4" w:rsidRPr="00950000" w:rsidRDefault="004F5DD4" w:rsidP="00950000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  <w:lang w:val="pt-BR"/>
                            </w:rPr>
                          </w:pPr>
                          <w:r w:rsidRPr="00950000">
                            <w:rPr>
                              <w:rFonts w:asciiTheme="majorHAnsi" w:hAnsiTheme="majorHAnsi"/>
                              <w:sz w:val="18"/>
                              <w:szCs w:val="18"/>
                              <w:lang w:val="pt-BR"/>
                            </w:rPr>
                            <w:t>Charles Chaplin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091D81" id="_x0000_s1027" type="#_x0000_t202" style="position:absolute;margin-left:105.3pt;margin-top:18.6pt;width:237.7pt;height:6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" filled="f" stroked="f">
              <v:textbox>
                <w:txbxContent>
                  <w:p w14:paraId="028C8022" w14:textId="36B0DBF0" w:rsidR="001F1F26" w:rsidRPr="00CE04F1" w:rsidRDefault="00C222B4" w:rsidP="00950000">
                    <w:pPr>
                      <w:rPr>
                        <w:rFonts w:asciiTheme="majorHAnsi" w:hAnsiTheme="majorHAnsi"/>
                        <w:sz w:val="30"/>
                        <w:szCs w:val="30"/>
                        <w:lang w:val="pt-BR"/>
                      </w:rPr>
                    </w:pPr>
                    <w:r w:rsidRPr="00CE04F1">
                      <w:rPr>
                        <w:rFonts w:asciiTheme="majorHAnsi" w:hAnsiTheme="majorHAnsi"/>
                        <w:sz w:val="30"/>
                        <w:szCs w:val="30"/>
                        <w:lang w:val="pt-BR"/>
                      </w:rPr>
                      <w:t>Amilcar L. do Prado G. Gramacho</w:t>
                    </w:r>
                  </w:p>
                  <w:p w14:paraId="3CBDE486" w14:textId="77777777" w:rsidR="00CB48E1" w:rsidRDefault="00CB48E1" w:rsidP="00950000">
                    <w:pPr>
                      <w:rPr>
                        <w:rFonts w:asciiTheme="majorHAnsi" w:hAnsiTheme="majorHAnsi"/>
                        <w:sz w:val="18"/>
                        <w:szCs w:val="18"/>
                        <w:lang w:val="pt-BR"/>
                      </w:rPr>
                    </w:pPr>
                  </w:p>
                  <w:p w14:paraId="39F2528A" w14:textId="284444A8" w:rsidR="00C222B4" w:rsidRPr="00950000" w:rsidRDefault="004F5DD4" w:rsidP="00950000">
                    <w:pPr>
                      <w:rPr>
                        <w:rFonts w:asciiTheme="majorHAnsi" w:hAnsiTheme="majorHAnsi"/>
                        <w:sz w:val="18"/>
                        <w:szCs w:val="18"/>
                        <w:lang w:val="pt-BR"/>
                      </w:rPr>
                    </w:pPr>
                    <w:r w:rsidRPr="00950000">
                      <w:rPr>
                        <w:rFonts w:asciiTheme="majorHAnsi" w:hAnsiTheme="majorHAnsi"/>
                        <w:sz w:val="18"/>
                        <w:szCs w:val="18"/>
                        <w:lang w:val="pt-BR"/>
                      </w:rPr>
                      <w:t>“A vida é uma peça de teatro que não permite ensaio</w:t>
                    </w:r>
                    <w:r w:rsidR="002F7699">
                      <w:rPr>
                        <w:rFonts w:asciiTheme="majorHAnsi" w:hAnsiTheme="majorHAnsi"/>
                        <w:sz w:val="18"/>
                        <w:szCs w:val="18"/>
                        <w:lang w:val="pt-BR"/>
                      </w:rPr>
                      <w:t>s.</w:t>
                    </w:r>
                    <w:r w:rsidRPr="00950000">
                      <w:rPr>
                        <w:rFonts w:asciiTheme="majorHAnsi" w:hAnsiTheme="majorHAnsi"/>
                        <w:sz w:val="18"/>
                        <w:szCs w:val="18"/>
                        <w:lang w:val="pt-BR"/>
                      </w:rPr>
                      <w:t>”</w:t>
                    </w:r>
                  </w:p>
                  <w:p w14:paraId="17960993" w14:textId="2C6B0B3A" w:rsidR="004F5DD4" w:rsidRPr="00950000" w:rsidRDefault="004F5DD4" w:rsidP="00950000">
                    <w:pPr>
                      <w:rPr>
                        <w:rFonts w:asciiTheme="majorHAnsi" w:hAnsiTheme="majorHAnsi"/>
                        <w:sz w:val="18"/>
                        <w:szCs w:val="18"/>
                        <w:lang w:val="pt-BR"/>
                      </w:rPr>
                    </w:pPr>
                    <w:r w:rsidRPr="00950000">
                      <w:rPr>
                        <w:rFonts w:asciiTheme="majorHAnsi" w:hAnsiTheme="majorHAnsi"/>
                        <w:sz w:val="18"/>
                        <w:szCs w:val="18"/>
                        <w:lang w:val="pt-BR"/>
                      </w:rPr>
                      <w:t>Charles Chaplin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C4ED9"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0322AB97" wp14:editId="6511C142">
              <wp:simplePos x="0" y="0"/>
              <wp:positionH relativeFrom="column">
                <wp:posOffset>-4709</wp:posOffset>
              </wp:positionH>
              <wp:positionV relativeFrom="paragraph">
                <wp:posOffset>66675</wp:posOffset>
              </wp:positionV>
              <wp:extent cx="6734175" cy="1268095"/>
              <wp:effectExtent l="0" t="0" r="28575" b="27305"/>
              <wp:wrapNone/>
              <wp:docPr id="19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5" cy="1268095"/>
                        <a:chOff x="0" y="0"/>
                        <a:chExt cx="9614111" cy="1810512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200" name="Retângulo vermelho"/>
                      <wps:cNvSpPr/>
                      <wps:spPr>
                        <a:xfrm>
                          <a:off x="1133475" y="320999"/>
                          <a:ext cx="8480636" cy="1202116"/>
                        </a:xfrm>
                        <a:prstGeom prst="rect">
                          <a:avLst/>
                        </a:prstGeom>
                        <a:solidFill>
                          <a:srgbClr val="373461"/>
                        </a:solidFill>
                        <a:ln>
                          <a:solidFill>
                            <a:srgbClr val="3734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" name="Círculo vermelh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solidFill>
                          <a:srgbClr val="373461"/>
                        </a:solidFill>
                        <a:ln>
                          <a:solidFill>
                            <a:srgbClr val="3734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" name="Círculo br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rgbClr val="E5E9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A375D5" id="Grupo 1" o:spid="_x0000_s1026" style="position:absolute;margin-left:-.35pt;margin-top:5.25pt;width:530.25pt;height:99.85pt;z-index:-251658241;mso-width-relative:margin;mso-height-relative:margin" coordsize="96141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">
              <v:rect id="Retângulo vermelho" o:spid="_x0000_s1027" style="position:absolute;left:11334;top:3209;width:84807;height:12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" fillcolor="#373461" strokecolor="#373461" strokeweight="1pt"/>
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" adj="626" fillcolor="#373461" strokecolor="#373461" strokeweight="1pt">
                <v:stroke joinstyle="miter"/>
              </v:shape>
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" fillcolor="#e5e9f2" stroked="f" strokeweight="1pt">
                <v:stroke joinstyle="miter"/>
              </v:oval>
            </v:group>
          </w:pict>
        </mc:Fallback>
      </mc:AlternateContent>
    </w:r>
    <w:r w:rsidR="00CB48E1">
      <w:rPr>
        <w:rFonts w:asciiTheme="majorHAnsi" w:hAnsiTheme="majorHAnsi"/>
        <w:noProof/>
        <w:sz w:val="18"/>
        <w:szCs w:val="18"/>
      </w:rPr>
      <w:drawing>
        <wp:anchor distT="0" distB="0" distL="114300" distR="114300" simplePos="0" relativeHeight="251666432" behindDoc="0" locked="0" layoutInCell="1" allowOverlap="1" wp14:anchorId="5C9618A4" wp14:editId="6F581A2D">
          <wp:simplePos x="0" y="0"/>
          <wp:positionH relativeFrom="margin">
            <wp:posOffset>6431064</wp:posOffset>
          </wp:positionH>
          <wp:positionV relativeFrom="paragraph">
            <wp:posOffset>708025</wp:posOffset>
          </wp:positionV>
          <wp:extent cx="215900" cy="215900"/>
          <wp:effectExtent l="0" t="0" r="0" b="0"/>
          <wp:wrapNone/>
          <wp:docPr id="6" name="Gráfico 6" descr="Envelope com preenchiment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Gráfico 23" descr="Envelope com preenchimento sólido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48E1" w:rsidRPr="00CB48E1">
      <w:rPr>
        <w:rFonts w:asciiTheme="majorHAnsi" w:hAnsiTheme="majorHAnsi"/>
        <w:noProof/>
        <w:sz w:val="18"/>
        <w:szCs w:val="18"/>
        <w:lang w:val="pt-BR"/>
      </w:rPr>
      <w:drawing>
        <wp:anchor distT="0" distB="0" distL="114300" distR="114300" simplePos="0" relativeHeight="251665408" behindDoc="0" locked="0" layoutInCell="1" allowOverlap="1" wp14:anchorId="4EE2D4EF" wp14:editId="38DAA32E">
          <wp:simplePos x="0" y="0"/>
          <wp:positionH relativeFrom="column">
            <wp:posOffset>6452607</wp:posOffset>
          </wp:positionH>
          <wp:positionV relativeFrom="paragraph">
            <wp:posOffset>538108</wp:posOffset>
          </wp:positionV>
          <wp:extent cx="162000" cy="162000"/>
          <wp:effectExtent l="0" t="0" r="9525" b="9525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" cy="1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48E1" w:rsidRPr="00CB48E1">
      <w:rPr>
        <w:rFonts w:asciiTheme="majorHAnsi" w:hAnsiTheme="majorHAnsi"/>
        <w:noProof/>
        <w:sz w:val="18"/>
        <w:szCs w:val="18"/>
        <w:lang w:val="en-US"/>
      </w:rPr>
      <w:drawing>
        <wp:anchor distT="0" distB="0" distL="114300" distR="114300" simplePos="0" relativeHeight="251664384" behindDoc="0" locked="0" layoutInCell="1" allowOverlap="1" wp14:anchorId="1737D79C" wp14:editId="1389BD17">
          <wp:simplePos x="0" y="0"/>
          <wp:positionH relativeFrom="column">
            <wp:posOffset>6452882</wp:posOffset>
          </wp:positionH>
          <wp:positionV relativeFrom="paragraph">
            <wp:posOffset>331661</wp:posOffset>
          </wp:positionV>
          <wp:extent cx="161925" cy="161925"/>
          <wp:effectExtent l="0" t="0" r="9525" b="952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7FF2" w14:textId="5BCAF1B3" w:rsidR="00F97EEA" w:rsidRPr="00F97EEA" w:rsidRDefault="00F97EEA" w:rsidP="00F97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95F01"/>
    <w:multiLevelType w:val="hybridMultilevel"/>
    <w:tmpl w:val="35DCB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8E7F33"/>
    <w:multiLevelType w:val="hybridMultilevel"/>
    <w:tmpl w:val="22D6E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76047">
    <w:abstractNumId w:val="9"/>
  </w:num>
  <w:num w:numId="2" w16cid:durableId="708915623">
    <w:abstractNumId w:val="7"/>
  </w:num>
  <w:num w:numId="3" w16cid:durableId="483745020">
    <w:abstractNumId w:val="6"/>
  </w:num>
  <w:num w:numId="4" w16cid:durableId="755440645">
    <w:abstractNumId w:val="5"/>
  </w:num>
  <w:num w:numId="5" w16cid:durableId="1674456268">
    <w:abstractNumId w:val="4"/>
  </w:num>
  <w:num w:numId="6" w16cid:durableId="1013914689">
    <w:abstractNumId w:val="8"/>
  </w:num>
  <w:num w:numId="7" w16cid:durableId="1695183467">
    <w:abstractNumId w:val="3"/>
  </w:num>
  <w:num w:numId="8" w16cid:durableId="1404989481">
    <w:abstractNumId w:val="2"/>
  </w:num>
  <w:num w:numId="9" w16cid:durableId="1902252472">
    <w:abstractNumId w:val="1"/>
  </w:num>
  <w:num w:numId="10" w16cid:durableId="1778215804">
    <w:abstractNumId w:val="0"/>
  </w:num>
  <w:num w:numId="11" w16cid:durableId="2142383905">
    <w:abstractNumId w:val="10"/>
  </w:num>
  <w:num w:numId="12" w16cid:durableId="985712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AA"/>
    <w:rsid w:val="000313F5"/>
    <w:rsid w:val="00044B25"/>
    <w:rsid w:val="00050ADD"/>
    <w:rsid w:val="00067C3B"/>
    <w:rsid w:val="00070CD6"/>
    <w:rsid w:val="00081CB4"/>
    <w:rsid w:val="00091382"/>
    <w:rsid w:val="00095003"/>
    <w:rsid w:val="000A07DA"/>
    <w:rsid w:val="000A2BFA"/>
    <w:rsid w:val="000A3C4A"/>
    <w:rsid w:val="000B0619"/>
    <w:rsid w:val="000B5826"/>
    <w:rsid w:val="000B61CA"/>
    <w:rsid w:val="000E3B83"/>
    <w:rsid w:val="000F6095"/>
    <w:rsid w:val="000F7610"/>
    <w:rsid w:val="00114ED7"/>
    <w:rsid w:val="001300CA"/>
    <w:rsid w:val="00130175"/>
    <w:rsid w:val="00140B0E"/>
    <w:rsid w:val="001441F5"/>
    <w:rsid w:val="0015188A"/>
    <w:rsid w:val="001572A1"/>
    <w:rsid w:val="00160022"/>
    <w:rsid w:val="00182E45"/>
    <w:rsid w:val="001A5CA9"/>
    <w:rsid w:val="001B2AC1"/>
    <w:rsid w:val="001B403A"/>
    <w:rsid w:val="001C133E"/>
    <w:rsid w:val="001C7035"/>
    <w:rsid w:val="001D23F0"/>
    <w:rsid w:val="001D41F1"/>
    <w:rsid w:val="001F1F26"/>
    <w:rsid w:val="001F4583"/>
    <w:rsid w:val="00200D21"/>
    <w:rsid w:val="00217980"/>
    <w:rsid w:val="00222307"/>
    <w:rsid w:val="00233F1F"/>
    <w:rsid w:val="002455C1"/>
    <w:rsid w:val="002618B7"/>
    <w:rsid w:val="002667A2"/>
    <w:rsid w:val="00271662"/>
    <w:rsid w:val="0027404F"/>
    <w:rsid w:val="00290AAA"/>
    <w:rsid w:val="002921CB"/>
    <w:rsid w:val="00293B83"/>
    <w:rsid w:val="002A1CB8"/>
    <w:rsid w:val="002B091C"/>
    <w:rsid w:val="002B60D0"/>
    <w:rsid w:val="002C2CDD"/>
    <w:rsid w:val="002D0979"/>
    <w:rsid w:val="002D2F12"/>
    <w:rsid w:val="002D45C6"/>
    <w:rsid w:val="002F008D"/>
    <w:rsid w:val="002F03FA"/>
    <w:rsid w:val="002F0C86"/>
    <w:rsid w:val="002F6B56"/>
    <w:rsid w:val="002F7699"/>
    <w:rsid w:val="00313E86"/>
    <w:rsid w:val="00333CD3"/>
    <w:rsid w:val="0033570E"/>
    <w:rsid w:val="00340365"/>
    <w:rsid w:val="00342B64"/>
    <w:rsid w:val="00364079"/>
    <w:rsid w:val="003653AA"/>
    <w:rsid w:val="00366AB8"/>
    <w:rsid w:val="003774A7"/>
    <w:rsid w:val="003A2E54"/>
    <w:rsid w:val="003C13D4"/>
    <w:rsid w:val="003C5528"/>
    <w:rsid w:val="003D03E5"/>
    <w:rsid w:val="003E199C"/>
    <w:rsid w:val="003E4747"/>
    <w:rsid w:val="00400DD7"/>
    <w:rsid w:val="004077FB"/>
    <w:rsid w:val="004244FF"/>
    <w:rsid w:val="00424DD9"/>
    <w:rsid w:val="004305E4"/>
    <w:rsid w:val="004341A7"/>
    <w:rsid w:val="00442F32"/>
    <w:rsid w:val="00453262"/>
    <w:rsid w:val="0046104A"/>
    <w:rsid w:val="004717C5"/>
    <w:rsid w:val="00476446"/>
    <w:rsid w:val="00485334"/>
    <w:rsid w:val="00490103"/>
    <w:rsid w:val="004A24CC"/>
    <w:rsid w:val="004C22FF"/>
    <w:rsid w:val="004D5A73"/>
    <w:rsid w:val="004F5DD4"/>
    <w:rsid w:val="0050085F"/>
    <w:rsid w:val="00504C70"/>
    <w:rsid w:val="00505B0E"/>
    <w:rsid w:val="0050731C"/>
    <w:rsid w:val="00522542"/>
    <w:rsid w:val="00523479"/>
    <w:rsid w:val="00537B85"/>
    <w:rsid w:val="00543DB7"/>
    <w:rsid w:val="00550747"/>
    <w:rsid w:val="00552E61"/>
    <w:rsid w:val="00557205"/>
    <w:rsid w:val="005669A3"/>
    <w:rsid w:val="005729B0"/>
    <w:rsid w:val="00577371"/>
    <w:rsid w:val="00583E4F"/>
    <w:rsid w:val="0059056B"/>
    <w:rsid w:val="005D0914"/>
    <w:rsid w:val="005E1A9E"/>
    <w:rsid w:val="006236D1"/>
    <w:rsid w:val="00623972"/>
    <w:rsid w:val="00641630"/>
    <w:rsid w:val="00684488"/>
    <w:rsid w:val="006A3CE7"/>
    <w:rsid w:val="006A7746"/>
    <w:rsid w:val="006C18CF"/>
    <w:rsid w:val="006C4C50"/>
    <w:rsid w:val="006C70F7"/>
    <w:rsid w:val="006D76B1"/>
    <w:rsid w:val="00701D53"/>
    <w:rsid w:val="00710E15"/>
    <w:rsid w:val="00713050"/>
    <w:rsid w:val="007203AB"/>
    <w:rsid w:val="007304DA"/>
    <w:rsid w:val="007311FE"/>
    <w:rsid w:val="00740856"/>
    <w:rsid w:val="00741125"/>
    <w:rsid w:val="00746F7F"/>
    <w:rsid w:val="007569C1"/>
    <w:rsid w:val="007623C4"/>
    <w:rsid w:val="00763832"/>
    <w:rsid w:val="00772919"/>
    <w:rsid w:val="00784F36"/>
    <w:rsid w:val="007850EA"/>
    <w:rsid w:val="007A44EC"/>
    <w:rsid w:val="007B3EE7"/>
    <w:rsid w:val="007D2696"/>
    <w:rsid w:val="007D2FD2"/>
    <w:rsid w:val="007D406E"/>
    <w:rsid w:val="007D640A"/>
    <w:rsid w:val="007D6458"/>
    <w:rsid w:val="007D6E46"/>
    <w:rsid w:val="00811117"/>
    <w:rsid w:val="008209F4"/>
    <w:rsid w:val="00823C54"/>
    <w:rsid w:val="00826A10"/>
    <w:rsid w:val="00840FA2"/>
    <w:rsid w:val="00841146"/>
    <w:rsid w:val="00854774"/>
    <w:rsid w:val="008570C5"/>
    <w:rsid w:val="00867490"/>
    <w:rsid w:val="0088504C"/>
    <w:rsid w:val="0089382B"/>
    <w:rsid w:val="008A1907"/>
    <w:rsid w:val="008B3461"/>
    <w:rsid w:val="008B4CAD"/>
    <w:rsid w:val="008C6BCA"/>
    <w:rsid w:val="008C7B50"/>
    <w:rsid w:val="008D3AB3"/>
    <w:rsid w:val="008E4B30"/>
    <w:rsid w:val="008F3168"/>
    <w:rsid w:val="008F37D5"/>
    <w:rsid w:val="00906BEE"/>
    <w:rsid w:val="009243E7"/>
    <w:rsid w:val="00950000"/>
    <w:rsid w:val="00964C57"/>
    <w:rsid w:val="00985D58"/>
    <w:rsid w:val="0099079F"/>
    <w:rsid w:val="009A2D61"/>
    <w:rsid w:val="009B3C40"/>
    <w:rsid w:val="009B57F7"/>
    <w:rsid w:val="009C496A"/>
    <w:rsid w:val="009C4ED9"/>
    <w:rsid w:val="009E34B8"/>
    <w:rsid w:val="009E4307"/>
    <w:rsid w:val="009F680E"/>
    <w:rsid w:val="009F79CB"/>
    <w:rsid w:val="009F7AD9"/>
    <w:rsid w:val="009F7CA3"/>
    <w:rsid w:val="00A02FEE"/>
    <w:rsid w:val="00A22E76"/>
    <w:rsid w:val="00A24436"/>
    <w:rsid w:val="00A253C7"/>
    <w:rsid w:val="00A40C51"/>
    <w:rsid w:val="00A42540"/>
    <w:rsid w:val="00A50939"/>
    <w:rsid w:val="00A769A0"/>
    <w:rsid w:val="00A83413"/>
    <w:rsid w:val="00A90878"/>
    <w:rsid w:val="00AA6A40"/>
    <w:rsid w:val="00AA75F6"/>
    <w:rsid w:val="00AD00FD"/>
    <w:rsid w:val="00AD6D3C"/>
    <w:rsid w:val="00AE37F5"/>
    <w:rsid w:val="00AF0A8E"/>
    <w:rsid w:val="00B006B0"/>
    <w:rsid w:val="00B02D8E"/>
    <w:rsid w:val="00B176EB"/>
    <w:rsid w:val="00B2644A"/>
    <w:rsid w:val="00B27019"/>
    <w:rsid w:val="00B27573"/>
    <w:rsid w:val="00B5664D"/>
    <w:rsid w:val="00B56BC2"/>
    <w:rsid w:val="00B7630F"/>
    <w:rsid w:val="00B76A83"/>
    <w:rsid w:val="00B77B04"/>
    <w:rsid w:val="00B94C1B"/>
    <w:rsid w:val="00BA5B40"/>
    <w:rsid w:val="00BD0206"/>
    <w:rsid w:val="00BE15A7"/>
    <w:rsid w:val="00C00717"/>
    <w:rsid w:val="00C2098A"/>
    <w:rsid w:val="00C222B4"/>
    <w:rsid w:val="00C302CF"/>
    <w:rsid w:val="00C34E75"/>
    <w:rsid w:val="00C374E4"/>
    <w:rsid w:val="00C42202"/>
    <w:rsid w:val="00C512D8"/>
    <w:rsid w:val="00C51828"/>
    <w:rsid w:val="00C5444A"/>
    <w:rsid w:val="00C612DA"/>
    <w:rsid w:val="00C62C50"/>
    <w:rsid w:val="00C7741E"/>
    <w:rsid w:val="00C875AB"/>
    <w:rsid w:val="00CA3DF1"/>
    <w:rsid w:val="00CA4581"/>
    <w:rsid w:val="00CB22A7"/>
    <w:rsid w:val="00CB48E1"/>
    <w:rsid w:val="00CB7AB3"/>
    <w:rsid w:val="00CC3D05"/>
    <w:rsid w:val="00CC4FEF"/>
    <w:rsid w:val="00CD5592"/>
    <w:rsid w:val="00CE04F1"/>
    <w:rsid w:val="00CE18D5"/>
    <w:rsid w:val="00D04109"/>
    <w:rsid w:val="00D04BC6"/>
    <w:rsid w:val="00D215ED"/>
    <w:rsid w:val="00D275BA"/>
    <w:rsid w:val="00D37CA2"/>
    <w:rsid w:val="00D5338D"/>
    <w:rsid w:val="00D635CD"/>
    <w:rsid w:val="00D73CD2"/>
    <w:rsid w:val="00D850E2"/>
    <w:rsid w:val="00D97A41"/>
    <w:rsid w:val="00DD01FD"/>
    <w:rsid w:val="00DD052A"/>
    <w:rsid w:val="00DD3CF6"/>
    <w:rsid w:val="00DD42EA"/>
    <w:rsid w:val="00DD6416"/>
    <w:rsid w:val="00DE25DE"/>
    <w:rsid w:val="00DF4E0A"/>
    <w:rsid w:val="00E02DCD"/>
    <w:rsid w:val="00E12C60"/>
    <w:rsid w:val="00E22E87"/>
    <w:rsid w:val="00E4798D"/>
    <w:rsid w:val="00E52097"/>
    <w:rsid w:val="00E57630"/>
    <w:rsid w:val="00E67E56"/>
    <w:rsid w:val="00E86C2B"/>
    <w:rsid w:val="00E978B6"/>
    <w:rsid w:val="00EA7DFF"/>
    <w:rsid w:val="00EA7EF8"/>
    <w:rsid w:val="00EB2D52"/>
    <w:rsid w:val="00ED7998"/>
    <w:rsid w:val="00EF06D5"/>
    <w:rsid w:val="00EF09F3"/>
    <w:rsid w:val="00EF2DD7"/>
    <w:rsid w:val="00EF40F6"/>
    <w:rsid w:val="00EF7CC9"/>
    <w:rsid w:val="00F019F5"/>
    <w:rsid w:val="00F207C0"/>
    <w:rsid w:val="00F20AE5"/>
    <w:rsid w:val="00F337E0"/>
    <w:rsid w:val="00F47C4D"/>
    <w:rsid w:val="00F47E97"/>
    <w:rsid w:val="00F645C7"/>
    <w:rsid w:val="00F75DBF"/>
    <w:rsid w:val="00F97EEA"/>
    <w:rsid w:val="00FB0C48"/>
    <w:rsid w:val="00FB0EC9"/>
    <w:rsid w:val="00FB5FC0"/>
    <w:rsid w:val="00FB6E8E"/>
    <w:rsid w:val="00FF31C9"/>
    <w:rsid w:val="00FF4243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2353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C9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373461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927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B19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B193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373461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373461" w:themeColor="accent1"/>
        <w:left w:val="single" w:sz="2" w:space="10" w:color="373461" w:themeColor="accent1"/>
        <w:bottom w:val="single" w:sz="2" w:space="10" w:color="373461" w:themeColor="accent1"/>
        <w:right w:val="single" w:sz="2" w:space="10" w:color="373461" w:themeColor="accent1"/>
      </w:pBdr>
      <w:ind w:left="1152" w:right="1152"/>
    </w:pPr>
    <w:rPr>
      <w:rFonts w:eastAsiaTheme="minorEastAsia"/>
      <w:i/>
      <w:iCs/>
      <w:color w:val="29274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CFE5" w:themeFill="accent1" w:themeFillTint="33"/>
    </w:tcPr>
    <w:tblStylePr w:type="firstRow">
      <w:rPr>
        <w:b/>
        <w:bCs/>
      </w:rPr>
      <w:tblPr/>
      <w:tcPr>
        <w:shd w:val="clear" w:color="auto" w:fill="A3A0C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A0C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274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2748" w:themeFill="accent1" w:themeFillShade="BF"/>
      </w:tcPr>
    </w:tblStylePr>
    <w:tblStylePr w:type="band1Vert">
      <w:tblPr/>
      <w:tcPr>
        <w:shd w:val="clear" w:color="auto" w:fill="8D89C0" w:themeFill="accent1" w:themeFillTint="7F"/>
      </w:tcPr>
    </w:tblStylePr>
    <w:tblStylePr w:type="band1Horz">
      <w:tblPr/>
      <w:tcPr>
        <w:shd w:val="clear" w:color="auto" w:fill="8D89C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7F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4DF" w:themeFill="accent1" w:themeFillTint="3F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373461" w:themeColor="accent1"/>
        <w:bottom w:val="single" w:sz="4" w:space="0" w:color="373461" w:themeColor="accent1"/>
        <w:right w:val="single" w:sz="4" w:space="0" w:color="37346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7F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1F3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1F3A" w:themeColor="accent1" w:themeShade="99"/>
          <w:insideV w:val="nil"/>
        </w:tcBorders>
        <w:shd w:val="clear" w:color="auto" w:fill="211F3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1F3A" w:themeFill="accent1" w:themeFillShade="99"/>
      </w:tcPr>
    </w:tblStylePr>
    <w:tblStylePr w:type="band1Vert">
      <w:tblPr/>
      <w:tcPr>
        <w:shd w:val="clear" w:color="auto" w:fill="A3A0CC" w:themeFill="accent1" w:themeFillTint="66"/>
      </w:tcPr>
    </w:tblStylePr>
    <w:tblStylePr w:type="band1Horz">
      <w:tblPr/>
      <w:tcPr>
        <w:shd w:val="clear" w:color="auto" w:fill="8D89C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346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193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274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274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74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74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A0CC" w:themeColor="accent1" w:themeTint="66"/>
        <w:left w:val="single" w:sz="4" w:space="0" w:color="A3A0CC" w:themeColor="accent1" w:themeTint="66"/>
        <w:bottom w:val="single" w:sz="4" w:space="0" w:color="A3A0CC" w:themeColor="accent1" w:themeTint="66"/>
        <w:right w:val="single" w:sz="4" w:space="0" w:color="A3A0CC" w:themeColor="accent1" w:themeTint="66"/>
        <w:insideH w:val="single" w:sz="4" w:space="0" w:color="A3A0CC" w:themeColor="accent1" w:themeTint="66"/>
        <w:insideV w:val="single" w:sz="4" w:space="0" w:color="A3A0C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71B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71B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71B3" w:themeColor="accent1" w:themeTint="99"/>
        <w:bottom w:val="single" w:sz="2" w:space="0" w:color="7671B3" w:themeColor="accent1" w:themeTint="99"/>
        <w:insideH w:val="single" w:sz="2" w:space="0" w:color="7671B3" w:themeColor="accent1" w:themeTint="99"/>
        <w:insideV w:val="single" w:sz="2" w:space="0" w:color="7671B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71B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71B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71B3" w:themeColor="accent1" w:themeTint="99"/>
        <w:left w:val="single" w:sz="4" w:space="0" w:color="7671B3" w:themeColor="accent1" w:themeTint="99"/>
        <w:bottom w:val="single" w:sz="4" w:space="0" w:color="7671B3" w:themeColor="accent1" w:themeTint="99"/>
        <w:right w:val="single" w:sz="4" w:space="0" w:color="7671B3" w:themeColor="accent1" w:themeTint="99"/>
        <w:insideH w:val="single" w:sz="4" w:space="0" w:color="7671B3" w:themeColor="accent1" w:themeTint="99"/>
        <w:insideV w:val="single" w:sz="4" w:space="0" w:color="7671B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  <w:tblStylePr w:type="neCell">
      <w:tblPr/>
      <w:tcPr>
        <w:tcBorders>
          <w:bottom w:val="single" w:sz="4" w:space="0" w:color="7671B3" w:themeColor="accent1" w:themeTint="99"/>
        </w:tcBorders>
      </w:tcPr>
    </w:tblStylePr>
    <w:tblStylePr w:type="nwCell">
      <w:tblPr/>
      <w:tcPr>
        <w:tcBorders>
          <w:bottom w:val="single" w:sz="4" w:space="0" w:color="7671B3" w:themeColor="accent1" w:themeTint="99"/>
        </w:tcBorders>
      </w:tcPr>
    </w:tblStylePr>
    <w:tblStylePr w:type="seCell">
      <w:tblPr/>
      <w:tcPr>
        <w:tcBorders>
          <w:top w:val="single" w:sz="4" w:space="0" w:color="7671B3" w:themeColor="accent1" w:themeTint="99"/>
        </w:tcBorders>
      </w:tcPr>
    </w:tblStylePr>
    <w:tblStylePr w:type="swCell">
      <w:tblPr/>
      <w:tcPr>
        <w:tcBorders>
          <w:top w:val="single" w:sz="4" w:space="0" w:color="7671B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71B3" w:themeColor="accent1" w:themeTint="99"/>
        <w:left w:val="single" w:sz="4" w:space="0" w:color="7671B3" w:themeColor="accent1" w:themeTint="99"/>
        <w:bottom w:val="single" w:sz="4" w:space="0" w:color="7671B3" w:themeColor="accent1" w:themeTint="99"/>
        <w:right w:val="single" w:sz="4" w:space="0" w:color="7671B3" w:themeColor="accent1" w:themeTint="99"/>
        <w:insideH w:val="single" w:sz="4" w:space="0" w:color="7671B3" w:themeColor="accent1" w:themeTint="99"/>
        <w:insideV w:val="single" w:sz="4" w:space="0" w:color="7671B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3461" w:themeColor="accent1"/>
          <w:left w:val="single" w:sz="4" w:space="0" w:color="373461" w:themeColor="accent1"/>
          <w:bottom w:val="single" w:sz="4" w:space="0" w:color="373461" w:themeColor="accent1"/>
          <w:right w:val="single" w:sz="4" w:space="0" w:color="373461" w:themeColor="accent1"/>
          <w:insideH w:val="nil"/>
          <w:insideV w:val="nil"/>
        </w:tcBorders>
        <w:shd w:val="clear" w:color="auto" w:fill="373461" w:themeFill="accent1"/>
      </w:tcPr>
    </w:tblStylePr>
    <w:tblStylePr w:type="lastRow">
      <w:rPr>
        <w:b/>
        <w:bCs/>
      </w:rPr>
      <w:tblPr/>
      <w:tcPr>
        <w:tcBorders>
          <w:top w:val="double" w:sz="4" w:space="0" w:color="3734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34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34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34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3461" w:themeFill="accent1"/>
      </w:tcPr>
    </w:tblStylePr>
    <w:tblStylePr w:type="band1Vert">
      <w:tblPr/>
      <w:tcPr>
        <w:shd w:val="clear" w:color="auto" w:fill="A3A0CC" w:themeFill="accent1" w:themeFillTint="66"/>
      </w:tcPr>
    </w:tblStylePr>
    <w:tblStylePr w:type="band1Horz">
      <w:tblPr/>
      <w:tcPr>
        <w:shd w:val="clear" w:color="auto" w:fill="A3A0C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92748" w:themeColor="accent1" w:themeShade="BF"/>
    </w:rPr>
    <w:tblPr>
      <w:tblStyleRowBandSize w:val="1"/>
      <w:tblStyleColBandSize w:val="1"/>
      <w:tblBorders>
        <w:top w:val="single" w:sz="4" w:space="0" w:color="7671B3" w:themeColor="accent1" w:themeTint="99"/>
        <w:left w:val="single" w:sz="4" w:space="0" w:color="7671B3" w:themeColor="accent1" w:themeTint="99"/>
        <w:bottom w:val="single" w:sz="4" w:space="0" w:color="7671B3" w:themeColor="accent1" w:themeTint="99"/>
        <w:right w:val="single" w:sz="4" w:space="0" w:color="7671B3" w:themeColor="accent1" w:themeTint="99"/>
        <w:insideH w:val="single" w:sz="4" w:space="0" w:color="7671B3" w:themeColor="accent1" w:themeTint="99"/>
        <w:insideV w:val="single" w:sz="4" w:space="0" w:color="7671B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71B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71B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92748" w:themeColor="accent1" w:themeShade="BF"/>
    </w:rPr>
    <w:tblPr>
      <w:tblStyleRowBandSize w:val="1"/>
      <w:tblStyleColBandSize w:val="1"/>
      <w:tblBorders>
        <w:top w:val="single" w:sz="4" w:space="0" w:color="7671B3" w:themeColor="accent1" w:themeTint="99"/>
        <w:left w:val="single" w:sz="4" w:space="0" w:color="7671B3" w:themeColor="accent1" w:themeTint="99"/>
        <w:bottom w:val="single" w:sz="4" w:space="0" w:color="7671B3" w:themeColor="accent1" w:themeTint="99"/>
        <w:right w:val="single" w:sz="4" w:space="0" w:color="7671B3" w:themeColor="accent1" w:themeTint="99"/>
        <w:insideH w:val="single" w:sz="4" w:space="0" w:color="7671B3" w:themeColor="accent1" w:themeTint="99"/>
        <w:insideV w:val="single" w:sz="4" w:space="0" w:color="7671B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  <w:tblStylePr w:type="neCell">
      <w:tblPr/>
      <w:tcPr>
        <w:tcBorders>
          <w:bottom w:val="single" w:sz="4" w:space="0" w:color="7671B3" w:themeColor="accent1" w:themeTint="99"/>
        </w:tcBorders>
      </w:tcPr>
    </w:tblStylePr>
    <w:tblStylePr w:type="nwCell">
      <w:tblPr/>
      <w:tcPr>
        <w:tcBorders>
          <w:bottom w:val="single" w:sz="4" w:space="0" w:color="7671B3" w:themeColor="accent1" w:themeTint="99"/>
        </w:tcBorders>
      </w:tcPr>
    </w:tblStylePr>
    <w:tblStylePr w:type="seCell">
      <w:tblPr/>
      <w:tcPr>
        <w:tcBorders>
          <w:top w:val="single" w:sz="4" w:space="0" w:color="7671B3" w:themeColor="accent1" w:themeTint="99"/>
        </w:tcBorders>
      </w:tcPr>
    </w:tblStylePr>
    <w:tblStylePr w:type="swCell">
      <w:tblPr/>
      <w:tcPr>
        <w:tcBorders>
          <w:top w:val="single" w:sz="4" w:space="0" w:color="7671B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927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B19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B193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9274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373461" w:themeColor="accent1"/>
        <w:bottom w:val="single" w:sz="4" w:space="10" w:color="373461" w:themeColor="accent1"/>
      </w:pBdr>
      <w:spacing w:before="360" w:after="360"/>
      <w:ind w:left="864" w:right="864"/>
      <w:jc w:val="center"/>
    </w:pPr>
    <w:rPr>
      <w:i/>
      <w:iCs/>
      <w:color w:val="2927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9274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9274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3461" w:themeColor="accent1"/>
        <w:left w:val="single" w:sz="8" w:space="0" w:color="373461" w:themeColor="accent1"/>
        <w:bottom w:val="single" w:sz="8" w:space="0" w:color="373461" w:themeColor="accent1"/>
        <w:right w:val="single" w:sz="8" w:space="0" w:color="373461" w:themeColor="accent1"/>
        <w:insideH w:val="single" w:sz="8" w:space="0" w:color="373461" w:themeColor="accent1"/>
        <w:insideV w:val="single" w:sz="8" w:space="0" w:color="37346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461" w:themeColor="accent1"/>
          <w:left w:val="single" w:sz="8" w:space="0" w:color="373461" w:themeColor="accent1"/>
          <w:bottom w:val="single" w:sz="18" w:space="0" w:color="373461" w:themeColor="accent1"/>
          <w:right w:val="single" w:sz="8" w:space="0" w:color="373461" w:themeColor="accent1"/>
          <w:insideH w:val="nil"/>
          <w:insideV w:val="single" w:sz="8" w:space="0" w:color="37346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  <w:insideH w:val="nil"/>
          <w:insideV w:val="single" w:sz="8" w:space="0" w:color="37346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</w:tcBorders>
      </w:tcPr>
    </w:tblStylePr>
    <w:tblStylePr w:type="band1Vert">
      <w:tblPr/>
      <w:tcPr>
        <w:tcBorders>
          <w:top w:val="single" w:sz="8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</w:tcBorders>
        <w:shd w:val="clear" w:color="auto" w:fill="C6C4DF" w:themeFill="accent1" w:themeFillTint="3F"/>
      </w:tcPr>
    </w:tblStylePr>
    <w:tblStylePr w:type="band1Horz">
      <w:tblPr/>
      <w:tcPr>
        <w:tcBorders>
          <w:top w:val="single" w:sz="8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  <w:insideV w:val="single" w:sz="8" w:space="0" w:color="373461" w:themeColor="accent1"/>
        </w:tcBorders>
        <w:shd w:val="clear" w:color="auto" w:fill="C6C4DF" w:themeFill="accent1" w:themeFillTint="3F"/>
      </w:tcPr>
    </w:tblStylePr>
    <w:tblStylePr w:type="band2Horz">
      <w:tblPr/>
      <w:tcPr>
        <w:tcBorders>
          <w:top w:val="single" w:sz="8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  <w:insideV w:val="single" w:sz="8" w:space="0" w:color="37346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3461" w:themeColor="accent1"/>
        <w:left w:val="single" w:sz="8" w:space="0" w:color="373461" w:themeColor="accent1"/>
        <w:bottom w:val="single" w:sz="8" w:space="0" w:color="373461" w:themeColor="accent1"/>
        <w:right w:val="single" w:sz="8" w:space="0" w:color="37346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34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</w:tcBorders>
      </w:tcPr>
    </w:tblStylePr>
    <w:tblStylePr w:type="band1Horz">
      <w:tblPr/>
      <w:tcPr>
        <w:tcBorders>
          <w:top w:val="single" w:sz="8" w:space="0" w:color="373461" w:themeColor="accent1"/>
          <w:left w:val="single" w:sz="8" w:space="0" w:color="373461" w:themeColor="accent1"/>
          <w:bottom w:val="single" w:sz="8" w:space="0" w:color="373461" w:themeColor="accent1"/>
          <w:right w:val="single" w:sz="8" w:space="0" w:color="37346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92748" w:themeColor="accent1" w:themeShade="BF"/>
    </w:rPr>
    <w:tblPr>
      <w:tblStyleRowBandSize w:val="1"/>
      <w:tblStyleColBandSize w:val="1"/>
      <w:tblBorders>
        <w:top w:val="single" w:sz="8" w:space="0" w:color="373461" w:themeColor="accent1"/>
        <w:bottom w:val="single" w:sz="8" w:space="0" w:color="37346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3461" w:themeColor="accent1"/>
          <w:left w:val="nil"/>
          <w:bottom w:val="single" w:sz="8" w:space="0" w:color="37346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3461" w:themeColor="accent1"/>
          <w:left w:val="nil"/>
          <w:bottom w:val="single" w:sz="8" w:space="0" w:color="37346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4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C4D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71B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71B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71B3" w:themeColor="accent1" w:themeTint="99"/>
        <w:bottom w:val="single" w:sz="4" w:space="0" w:color="7671B3" w:themeColor="accent1" w:themeTint="99"/>
        <w:insideH w:val="single" w:sz="4" w:space="0" w:color="7671B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73461" w:themeColor="accent1"/>
        <w:left w:val="single" w:sz="4" w:space="0" w:color="373461" w:themeColor="accent1"/>
        <w:bottom w:val="single" w:sz="4" w:space="0" w:color="373461" w:themeColor="accent1"/>
        <w:right w:val="single" w:sz="4" w:space="0" w:color="3734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3461" w:themeFill="accent1"/>
      </w:tcPr>
    </w:tblStylePr>
    <w:tblStylePr w:type="lastRow">
      <w:rPr>
        <w:b/>
        <w:bCs/>
      </w:rPr>
      <w:tblPr/>
      <w:tcPr>
        <w:tcBorders>
          <w:top w:val="double" w:sz="4" w:space="0" w:color="3734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3461" w:themeColor="accent1"/>
          <w:right w:val="single" w:sz="4" w:space="0" w:color="373461" w:themeColor="accent1"/>
        </w:tcBorders>
      </w:tcPr>
    </w:tblStylePr>
    <w:tblStylePr w:type="band1Horz">
      <w:tblPr/>
      <w:tcPr>
        <w:tcBorders>
          <w:top w:val="single" w:sz="4" w:space="0" w:color="373461" w:themeColor="accent1"/>
          <w:bottom w:val="single" w:sz="4" w:space="0" w:color="3734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3461" w:themeColor="accent1"/>
          <w:left w:val="nil"/>
        </w:tcBorders>
      </w:tcPr>
    </w:tblStylePr>
    <w:tblStylePr w:type="swCell">
      <w:tblPr/>
      <w:tcPr>
        <w:tcBorders>
          <w:top w:val="double" w:sz="4" w:space="0" w:color="37346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71B3" w:themeColor="accent1" w:themeTint="99"/>
        <w:left w:val="single" w:sz="4" w:space="0" w:color="7671B3" w:themeColor="accent1" w:themeTint="99"/>
        <w:bottom w:val="single" w:sz="4" w:space="0" w:color="7671B3" w:themeColor="accent1" w:themeTint="99"/>
        <w:right w:val="single" w:sz="4" w:space="0" w:color="7671B3" w:themeColor="accent1" w:themeTint="99"/>
        <w:insideH w:val="single" w:sz="4" w:space="0" w:color="7671B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3461" w:themeColor="accent1"/>
          <w:left w:val="single" w:sz="4" w:space="0" w:color="373461" w:themeColor="accent1"/>
          <w:bottom w:val="single" w:sz="4" w:space="0" w:color="373461" w:themeColor="accent1"/>
          <w:right w:val="single" w:sz="4" w:space="0" w:color="373461" w:themeColor="accent1"/>
          <w:insideH w:val="nil"/>
        </w:tcBorders>
        <w:shd w:val="clear" w:color="auto" w:fill="373461" w:themeFill="accent1"/>
      </w:tcPr>
    </w:tblStylePr>
    <w:tblStylePr w:type="lastRow">
      <w:rPr>
        <w:b/>
        <w:bCs/>
      </w:rPr>
      <w:tblPr/>
      <w:tcPr>
        <w:tcBorders>
          <w:top w:val="double" w:sz="4" w:space="0" w:color="7671B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3461" w:themeColor="accent1"/>
        <w:left w:val="single" w:sz="24" w:space="0" w:color="373461" w:themeColor="accent1"/>
        <w:bottom w:val="single" w:sz="24" w:space="0" w:color="373461" w:themeColor="accent1"/>
        <w:right w:val="single" w:sz="24" w:space="0" w:color="373461" w:themeColor="accent1"/>
      </w:tblBorders>
    </w:tblPr>
    <w:tcPr>
      <w:shd w:val="clear" w:color="auto" w:fill="37346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92748" w:themeColor="accent1" w:themeShade="BF"/>
    </w:rPr>
    <w:tblPr>
      <w:tblStyleRowBandSize w:val="1"/>
      <w:tblStyleColBandSize w:val="1"/>
      <w:tblBorders>
        <w:top w:val="single" w:sz="4" w:space="0" w:color="373461" w:themeColor="accent1"/>
        <w:bottom w:val="single" w:sz="4" w:space="0" w:color="37346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346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34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9274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346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346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346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346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CFE5" w:themeFill="accent1" w:themeFillTint="33"/>
      </w:tcPr>
    </w:tblStylePr>
    <w:tblStylePr w:type="band1Horz">
      <w:tblPr/>
      <w:tcPr>
        <w:shd w:val="clear" w:color="auto" w:fill="D1CFE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539B" w:themeColor="accent1" w:themeTint="BF"/>
        <w:left w:val="single" w:sz="8" w:space="0" w:color="58539B" w:themeColor="accent1" w:themeTint="BF"/>
        <w:bottom w:val="single" w:sz="8" w:space="0" w:color="58539B" w:themeColor="accent1" w:themeTint="BF"/>
        <w:right w:val="single" w:sz="8" w:space="0" w:color="58539B" w:themeColor="accent1" w:themeTint="BF"/>
        <w:insideH w:val="single" w:sz="8" w:space="0" w:color="58539B" w:themeColor="accent1" w:themeTint="BF"/>
        <w:insideV w:val="single" w:sz="8" w:space="0" w:color="58539B" w:themeColor="accent1" w:themeTint="BF"/>
      </w:tblBorders>
    </w:tblPr>
    <w:tcPr>
      <w:shd w:val="clear" w:color="auto" w:fill="C6C4D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3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89C0" w:themeFill="accent1" w:themeFillTint="7F"/>
      </w:tcPr>
    </w:tblStylePr>
    <w:tblStylePr w:type="band1Horz">
      <w:tblPr/>
      <w:tcPr>
        <w:shd w:val="clear" w:color="auto" w:fill="8D89C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3461" w:themeColor="accent1"/>
        <w:left w:val="single" w:sz="8" w:space="0" w:color="373461" w:themeColor="accent1"/>
        <w:bottom w:val="single" w:sz="8" w:space="0" w:color="373461" w:themeColor="accent1"/>
        <w:right w:val="single" w:sz="8" w:space="0" w:color="373461" w:themeColor="accent1"/>
        <w:insideH w:val="single" w:sz="8" w:space="0" w:color="373461" w:themeColor="accent1"/>
        <w:insideV w:val="single" w:sz="8" w:space="0" w:color="373461" w:themeColor="accent1"/>
      </w:tblBorders>
    </w:tblPr>
    <w:tcPr>
      <w:shd w:val="clear" w:color="auto" w:fill="C6C4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7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FE5" w:themeFill="accent1" w:themeFillTint="33"/>
      </w:tcPr>
    </w:tblStylePr>
    <w:tblStylePr w:type="band1Vert">
      <w:tblPr/>
      <w:tcPr>
        <w:shd w:val="clear" w:color="auto" w:fill="8D89C0" w:themeFill="accent1" w:themeFillTint="7F"/>
      </w:tcPr>
    </w:tblStylePr>
    <w:tblStylePr w:type="band1Horz">
      <w:tblPr/>
      <w:tcPr>
        <w:tcBorders>
          <w:insideH w:val="single" w:sz="6" w:space="0" w:color="373461" w:themeColor="accent1"/>
          <w:insideV w:val="single" w:sz="6" w:space="0" w:color="373461" w:themeColor="accent1"/>
        </w:tcBorders>
        <w:shd w:val="clear" w:color="auto" w:fill="8D89C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C4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346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346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346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346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89C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89C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3461" w:themeColor="accent1"/>
        <w:bottom w:val="single" w:sz="8" w:space="0" w:color="37346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3461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373461" w:themeColor="accent1"/>
          <w:bottom w:val="single" w:sz="8" w:space="0" w:color="3734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3461" w:themeColor="accent1"/>
          <w:bottom w:val="single" w:sz="8" w:space="0" w:color="373461" w:themeColor="accent1"/>
        </w:tcBorders>
      </w:tcPr>
    </w:tblStylePr>
    <w:tblStylePr w:type="band1Vert">
      <w:tblPr/>
      <w:tcPr>
        <w:shd w:val="clear" w:color="auto" w:fill="C6C4DF" w:themeFill="accent1" w:themeFillTint="3F"/>
      </w:tcPr>
    </w:tblStylePr>
    <w:tblStylePr w:type="band1Horz">
      <w:tblPr/>
      <w:tcPr>
        <w:shd w:val="clear" w:color="auto" w:fill="C6C4D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3461" w:themeColor="accent1"/>
        <w:left w:val="single" w:sz="8" w:space="0" w:color="373461" w:themeColor="accent1"/>
        <w:bottom w:val="single" w:sz="8" w:space="0" w:color="373461" w:themeColor="accent1"/>
        <w:right w:val="single" w:sz="8" w:space="0" w:color="37346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346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346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346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4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C4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539B" w:themeColor="accent1" w:themeTint="BF"/>
        <w:left w:val="single" w:sz="8" w:space="0" w:color="58539B" w:themeColor="accent1" w:themeTint="BF"/>
        <w:bottom w:val="single" w:sz="8" w:space="0" w:color="58539B" w:themeColor="accent1" w:themeTint="BF"/>
        <w:right w:val="single" w:sz="8" w:space="0" w:color="58539B" w:themeColor="accent1" w:themeTint="BF"/>
        <w:insideH w:val="single" w:sz="8" w:space="0" w:color="5853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39B" w:themeColor="accent1" w:themeTint="BF"/>
          <w:left w:val="single" w:sz="8" w:space="0" w:color="58539B" w:themeColor="accent1" w:themeTint="BF"/>
          <w:bottom w:val="single" w:sz="8" w:space="0" w:color="58539B" w:themeColor="accent1" w:themeTint="BF"/>
          <w:right w:val="single" w:sz="8" w:space="0" w:color="58539B" w:themeColor="accent1" w:themeTint="BF"/>
          <w:insideH w:val="nil"/>
          <w:insideV w:val="nil"/>
        </w:tcBorders>
        <w:shd w:val="clear" w:color="auto" w:fill="3734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39B" w:themeColor="accent1" w:themeTint="BF"/>
          <w:left w:val="single" w:sz="8" w:space="0" w:color="58539B" w:themeColor="accent1" w:themeTint="BF"/>
          <w:bottom w:val="single" w:sz="8" w:space="0" w:color="58539B" w:themeColor="accent1" w:themeTint="BF"/>
          <w:right w:val="single" w:sz="8" w:space="0" w:color="5853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346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4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346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9274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2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header" Target="header1.xml"/><Relationship Id="rId30" Type="http://schemas.openxmlformats.org/officeDocument/2006/relationships/footer" Target="footer3.xml"/><Relationship Id="rId8" Type="http://schemas.openxmlformats.org/officeDocument/2006/relationships/webSettings" Target="webSettings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linkedin.com/in/amilcar-pg/" TargetMode="External"/><Relationship Id="rId2" Type="http://schemas.openxmlformats.org/officeDocument/2006/relationships/hyperlink" Target="+55%20(61)%2098342%20&#8211;%204555" TargetMode="External"/><Relationship Id="rId1" Type="http://schemas.openxmlformats.org/officeDocument/2006/relationships/hyperlink" Target="amilcarpradogramacho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hyperlink" Target="+55%20(61)%2098342%20&#8211;%204555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8.jpeg"/><Relationship Id="rId1" Type="http://schemas.openxmlformats.org/officeDocument/2006/relationships/image" Target="media/image7.jpg"/><Relationship Id="rId6" Type="http://schemas.openxmlformats.org/officeDocument/2006/relationships/hyperlink" Target="amilcarpradogramacho@gmail.com" TargetMode="External"/><Relationship Id="rId5" Type="http://schemas.openxmlformats.org/officeDocument/2006/relationships/hyperlink" Target="+55%20(61)%2098342%20&#8211;%204555" TargetMode="External"/><Relationship Id="rId10" Type="http://schemas.openxmlformats.org/officeDocument/2006/relationships/image" Target="media/image12.emf"/><Relationship Id="rId4" Type="http://schemas.openxmlformats.org/officeDocument/2006/relationships/hyperlink" Target="amilcarpradogramacho@gmail.com" TargetMode="External"/><Relationship Id="rId9" Type="http://schemas.openxmlformats.org/officeDocument/2006/relationships/image" Target="media/image1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lc\AppData\Roaming\Microsoft\Templates\Curr&#237;culo%20elegante,%20elaborado%20pela%20MOO.dot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ADB9C6-50FF-4DA6-84D4-489CEF4A23CD}" type="doc">
      <dgm:prSet loTypeId="urn:microsoft.com/office/officeart/2008/layout/AlternatingPictureBlocks" loCatId="list" qsTypeId="urn:microsoft.com/office/officeart/2005/8/quickstyle/simple1" qsCatId="simple" csTypeId="urn:microsoft.com/office/officeart/2005/8/colors/accent1_2" csCatId="accent1" phldr="1"/>
      <dgm:spPr/>
    </dgm:pt>
    <dgm:pt modelId="{264A1D38-0786-4411-8D44-FAB68A085C1F}">
      <dgm:prSet phldrT="[Texto]"/>
      <dgm:spPr/>
      <dgm:t>
        <a:bodyPr/>
        <a:lstStyle/>
        <a:p>
          <a:pPr algn="just"/>
          <a:r>
            <a:rPr lang="pt-BR"/>
            <a:t>Pacote Office</a:t>
          </a:r>
        </a:p>
      </dgm:t>
    </dgm:pt>
    <dgm:pt modelId="{28889146-FD6A-4FAD-A249-62825B2F33D5}" type="parTrans" cxnId="{69737F5E-19FD-4BCC-8700-652F73E38A96}">
      <dgm:prSet/>
      <dgm:spPr/>
      <dgm:t>
        <a:bodyPr/>
        <a:lstStyle/>
        <a:p>
          <a:pPr algn="just"/>
          <a:endParaRPr lang="pt-BR"/>
        </a:p>
      </dgm:t>
    </dgm:pt>
    <dgm:pt modelId="{A2AA404A-D176-489A-9997-FBFFD810B661}" type="sibTrans" cxnId="{69737F5E-19FD-4BCC-8700-652F73E38A96}">
      <dgm:prSet/>
      <dgm:spPr/>
      <dgm:t>
        <a:bodyPr/>
        <a:lstStyle/>
        <a:p>
          <a:pPr algn="just"/>
          <a:endParaRPr lang="pt-BR"/>
        </a:p>
      </dgm:t>
    </dgm:pt>
    <dgm:pt modelId="{D91586B2-FE72-4927-AF78-CBA303ABC84E}">
      <dgm:prSet phldrT="[Texto]"/>
      <dgm:spPr/>
      <dgm:t>
        <a:bodyPr/>
        <a:lstStyle/>
        <a:p>
          <a:pPr algn="just"/>
          <a:r>
            <a:rPr lang="pt-BR"/>
            <a:t>Análises Quali e Quant</a:t>
          </a:r>
        </a:p>
      </dgm:t>
    </dgm:pt>
    <dgm:pt modelId="{45E7B196-14B8-458C-A863-B660707BA733}" type="parTrans" cxnId="{E9E112C9-2680-4EE5-B0EA-0B5D25902501}">
      <dgm:prSet/>
      <dgm:spPr/>
      <dgm:t>
        <a:bodyPr/>
        <a:lstStyle/>
        <a:p>
          <a:pPr algn="just"/>
          <a:endParaRPr lang="pt-BR"/>
        </a:p>
      </dgm:t>
    </dgm:pt>
    <dgm:pt modelId="{4B291209-A46C-438C-898D-F984D84639AC}" type="sibTrans" cxnId="{E9E112C9-2680-4EE5-B0EA-0B5D25902501}">
      <dgm:prSet/>
      <dgm:spPr/>
      <dgm:t>
        <a:bodyPr/>
        <a:lstStyle/>
        <a:p>
          <a:pPr algn="just"/>
          <a:endParaRPr lang="pt-BR"/>
        </a:p>
      </dgm:t>
    </dgm:pt>
    <dgm:pt modelId="{58936523-1590-4569-8378-FA50E2A76507}">
      <dgm:prSet phldrT="[Texto]"/>
      <dgm:spPr/>
      <dgm:t>
        <a:bodyPr/>
        <a:lstStyle/>
        <a:p>
          <a:pPr algn="just"/>
          <a:r>
            <a:rPr lang="pt-BR"/>
            <a:t>Liderança e Oratória</a:t>
          </a:r>
        </a:p>
      </dgm:t>
    </dgm:pt>
    <dgm:pt modelId="{CEF9D0D7-C6D7-40AA-AD38-6412AA32421B}" type="parTrans" cxnId="{AE23527C-276C-4FB4-9A1B-B291A00718A9}">
      <dgm:prSet/>
      <dgm:spPr/>
      <dgm:t>
        <a:bodyPr/>
        <a:lstStyle/>
        <a:p>
          <a:pPr algn="just"/>
          <a:endParaRPr lang="pt-BR"/>
        </a:p>
      </dgm:t>
    </dgm:pt>
    <dgm:pt modelId="{CF09375E-CB09-4245-A617-56C1841083D6}" type="sibTrans" cxnId="{AE23527C-276C-4FB4-9A1B-B291A00718A9}">
      <dgm:prSet/>
      <dgm:spPr/>
      <dgm:t>
        <a:bodyPr/>
        <a:lstStyle/>
        <a:p>
          <a:pPr algn="just"/>
          <a:endParaRPr lang="pt-BR"/>
        </a:p>
      </dgm:t>
    </dgm:pt>
    <dgm:pt modelId="{FDC9BFA7-365E-486B-BD27-108FC46A7306}">
      <dgm:prSet phldrT="[Texto]"/>
      <dgm:spPr/>
      <dgm:t>
        <a:bodyPr/>
        <a:lstStyle/>
        <a:p>
          <a:pPr algn="just"/>
          <a:r>
            <a:rPr lang="pt-BR"/>
            <a:t>R, MaxQDA, Atlas TI</a:t>
          </a:r>
        </a:p>
      </dgm:t>
    </dgm:pt>
    <dgm:pt modelId="{15016109-E7B9-427A-98C3-79FF5AB4D2E2}" type="parTrans" cxnId="{62F78C99-0ACB-46E8-8EE1-AE8227522EFE}">
      <dgm:prSet/>
      <dgm:spPr/>
      <dgm:t>
        <a:bodyPr/>
        <a:lstStyle/>
        <a:p>
          <a:pPr algn="just"/>
          <a:endParaRPr lang="pt-BR"/>
        </a:p>
      </dgm:t>
    </dgm:pt>
    <dgm:pt modelId="{37355C64-EC96-423E-8F46-5D08E6F582F6}" type="sibTrans" cxnId="{62F78C99-0ACB-46E8-8EE1-AE8227522EFE}">
      <dgm:prSet/>
      <dgm:spPr/>
      <dgm:t>
        <a:bodyPr/>
        <a:lstStyle/>
        <a:p>
          <a:pPr algn="just"/>
          <a:endParaRPr lang="pt-BR"/>
        </a:p>
      </dgm:t>
    </dgm:pt>
    <dgm:pt modelId="{822E3EB3-A0C0-47BC-9D26-EE5225644157}">
      <dgm:prSet phldrT="[Texto]"/>
      <dgm:spPr/>
      <dgm:t>
        <a:bodyPr/>
        <a:lstStyle/>
        <a:p>
          <a:pPr algn="just"/>
          <a:r>
            <a:rPr lang="pt-BR"/>
            <a:t>Macros e VBA</a:t>
          </a:r>
        </a:p>
      </dgm:t>
    </dgm:pt>
    <dgm:pt modelId="{C753D307-AF01-44E7-B2F9-33D8CAB1C550}" type="parTrans" cxnId="{67A42F37-580E-4749-9DA2-928F693D138D}">
      <dgm:prSet/>
      <dgm:spPr/>
      <dgm:t>
        <a:bodyPr/>
        <a:lstStyle/>
        <a:p>
          <a:endParaRPr lang="pt-BR"/>
        </a:p>
      </dgm:t>
    </dgm:pt>
    <dgm:pt modelId="{D235A58D-00F7-4BBC-94E1-1D8870DE3EC5}" type="sibTrans" cxnId="{67A42F37-580E-4749-9DA2-928F693D138D}">
      <dgm:prSet/>
      <dgm:spPr/>
      <dgm:t>
        <a:bodyPr/>
        <a:lstStyle/>
        <a:p>
          <a:endParaRPr lang="pt-BR"/>
        </a:p>
      </dgm:t>
    </dgm:pt>
    <dgm:pt modelId="{78D2B3B4-F023-4628-808A-74B001E0011D}">
      <dgm:prSet phldrT="[Texto]"/>
      <dgm:spPr/>
      <dgm:t>
        <a:bodyPr/>
        <a:lstStyle/>
        <a:p>
          <a:pPr algn="just"/>
          <a:r>
            <a:rPr lang="pt-BR"/>
            <a:t>Com certificados</a:t>
          </a:r>
        </a:p>
      </dgm:t>
    </dgm:pt>
    <dgm:pt modelId="{39C48855-E122-4CB2-97AD-BCEAF6F30391}" type="parTrans" cxnId="{E84E45D7-729C-4327-8DEB-EFFF8511F828}">
      <dgm:prSet/>
      <dgm:spPr/>
      <dgm:t>
        <a:bodyPr/>
        <a:lstStyle/>
        <a:p>
          <a:endParaRPr lang="pt-BR"/>
        </a:p>
      </dgm:t>
    </dgm:pt>
    <dgm:pt modelId="{76D2C088-DBE9-425D-9050-756E0EE1C062}" type="sibTrans" cxnId="{E84E45D7-729C-4327-8DEB-EFFF8511F828}">
      <dgm:prSet/>
      <dgm:spPr/>
      <dgm:t>
        <a:bodyPr/>
        <a:lstStyle/>
        <a:p>
          <a:endParaRPr lang="pt-BR"/>
        </a:p>
      </dgm:t>
    </dgm:pt>
    <dgm:pt modelId="{1856BBA2-1465-4AE9-93DA-9C175F1EB7FB}" type="pres">
      <dgm:prSet presAssocID="{74ADB9C6-50FF-4DA6-84D4-489CEF4A23CD}" presName="linearFlow" presStyleCnt="0">
        <dgm:presLayoutVars>
          <dgm:dir/>
          <dgm:resizeHandles val="exact"/>
        </dgm:presLayoutVars>
      </dgm:prSet>
      <dgm:spPr/>
    </dgm:pt>
    <dgm:pt modelId="{DD14D940-0FFB-4FD2-BE19-385833A53235}" type="pres">
      <dgm:prSet presAssocID="{264A1D38-0786-4411-8D44-FAB68A085C1F}" presName="comp" presStyleCnt="0"/>
      <dgm:spPr/>
    </dgm:pt>
    <dgm:pt modelId="{7860B096-1A07-41BF-9CBB-D526ED17E29F}" type="pres">
      <dgm:prSet presAssocID="{264A1D38-0786-4411-8D44-FAB68A085C1F}" presName="rect2" presStyleLbl="node1" presStyleIdx="0" presStyleCnt="3">
        <dgm:presLayoutVars>
          <dgm:bulletEnabled val="1"/>
        </dgm:presLayoutVars>
      </dgm:prSet>
      <dgm:spPr/>
    </dgm:pt>
    <dgm:pt modelId="{4729E1F2-CF41-4B75-82B0-0BBCB656A09B}" type="pres">
      <dgm:prSet presAssocID="{264A1D38-0786-4411-8D44-FAB68A085C1F}" presName="rect1" presStyleLbl="ln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1000" r="-1000"/>
          </a:stretch>
        </a:blipFill>
      </dgm:spPr>
      <dgm:extLst>
        <a:ext uri="{E40237B7-FDA0-4F09-8148-C483321AD2D9}">
          <dgm14:cNvPr xmlns:dgm14="http://schemas.microsoft.com/office/drawing/2010/diagram" id="0" name="" descr="Projeto com preenchimento sólido"/>
        </a:ext>
      </dgm:extLst>
    </dgm:pt>
    <dgm:pt modelId="{952D0010-51C4-4EB3-B3FA-720C8BD587C0}" type="pres">
      <dgm:prSet presAssocID="{A2AA404A-D176-489A-9997-FBFFD810B661}" presName="sibTrans" presStyleCnt="0"/>
      <dgm:spPr/>
    </dgm:pt>
    <dgm:pt modelId="{7709CCD1-5B49-46EB-AD06-35D27B8FEB74}" type="pres">
      <dgm:prSet presAssocID="{D91586B2-FE72-4927-AF78-CBA303ABC84E}" presName="comp" presStyleCnt="0"/>
      <dgm:spPr/>
    </dgm:pt>
    <dgm:pt modelId="{A8CAE9DD-F74A-4060-8213-4BA5BE6B3EC9}" type="pres">
      <dgm:prSet presAssocID="{D91586B2-FE72-4927-AF78-CBA303ABC84E}" presName="rect2" presStyleLbl="node1" presStyleIdx="1" presStyleCnt="3">
        <dgm:presLayoutVars>
          <dgm:bulletEnabled val="1"/>
        </dgm:presLayoutVars>
      </dgm:prSet>
      <dgm:spPr/>
    </dgm:pt>
    <dgm:pt modelId="{CDB153B9-6CF7-4EBB-9664-70269AB67404}" type="pres">
      <dgm:prSet presAssocID="{D91586B2-FE72-4927-AF78-CBA303ABC84E}" presName="rect1" presStyleLbl="lnNode1" presStyleIdx="1" presStyleCnt="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l="-1000" r="-1000"/>
          </a:stretch>
        </a:blipFill>
      </dgm:spPr>
      <dgm:extLst>
        <a:ext uri="{E40237B7-FDA0-4F09-8148-C483321AD2D9}">
          <dgm14:cNvPr xmlns:dgm14="http://schemas.microsoft.com/office/drawing/2010/diagram" id="0" name="" descr="Selo registrado com preenchimento sólido"/>
        </a:ext>
      </dgm:extLst>
    </dgm:pt>
    <dgm:pt modelId="{DB41B568-9004-41F3-ABCA-3D9D0AE37751}" type="pres">
      <dgm:prSet presAssocID="{4B291209-A46C-438C-898D-F984D84639AC}" presName="sibTrans" presStyleCnt="0"/>
      <dgm:spPr/>
    </dgm:pt>
    <dgm:pt modelId="{21926223-6487-460C-90CE-5DE2ED2519AC}" type="pres">
      <dgm:prSet presAssocID="{58936523-1590-4569-8378-FA50E2A76507}" presName="comp" presStyleCnt="0"/>
      <dgm:spPr/>
    </dgm:pt>
    <dgm:pt modelId="{F05EB56F-EF86-46CE-A551-57D9736145F8}" type="pres">
      <dgm:prSet presAssocID="{58936523-1590-4569-8378-FA50E2A76507}" presName="rect2" presStyleLbl="node1" presStyleIdx="2" presStyleCnt="3">
        <dgm:presLayoutVars>
          <dgm:bulletEnabled val="1"/>
        </dgm:presLayoutVars>
      </dgm:prSet>
      <dgm:spPr/>
    </dgm:pt>
    <dgm:pt modelId="{37FF217A-62F1-44E1-AEB5-17C5DBCAA148}" type="pres">
      <dgm:prSet presAssocID="{58936523-1590-4569-8378-FA50E2A76507}" presName="rect1" presStyleLbl="lnNode1" presStyleIdx="2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l="-1000" r="-1000"/>
          </a:stretch>
        </a:blipFill>
      </dgm:spPr>
      <dgm:extLst>
        <a:ext uri="{E40237B7-FDA0-4F09-8148-C483321AD2D9}">
          <dgm14:cNvPr xmlns:dgm14="http://schemas.microsoft.com/office/drawing/2010/diagram" id="0" name="" descr="Pessoa confusa estrutura de tópicos"/>
        </a:ext>
      </dgm:extLst>
    </dgm:pt>
  </dgm:ptLst>
  <dgm:cxnLst>
    <dgm:cxn modelId="{B3CCD310-A995-4E12-809A-BAB4D528C2D2}" type="presOf" srcId="{74ADB9C6-50FF-4DA6-84D4-489CEF4A23CD}" destId="{1856BBA2-1465-4AE9-93DA-9C175F1EB7FB}" srcOrd="0" destOrd="0" presId="urn:microsoft.com/office/officeart/2008/layout/AlternatingPictureBlocks"/>
    <dgm:cxn modelId="{0FEA021D-FBAA-447D-952F-5912326BF882}" type="presOf" srcId="{822E3EB3-A0C0-47BC-9D26-EE5225644157}" destId="{7860B096-1A07-41BF-9CBB-D526ED17E29F}" srcOrd="0" destOrd="1" presId="urn:microsoft.com/office/officeart/2008/layout/AlternatingPictureBlocks"/>
    <dgm:cxn modelId="{8AC9BA20-73B1-410B-8857-763861ADF0BF}" type="presOf" srcId="{D91586B2-FE72-4927-AF78-CBA303ABC84E}" destId="{A8CAE9DD-F74A-4060-8213-4BA5BE6B3EC9}" srcOrd="0" destOrd="0" presId="urn:microsoft.com/office/officeart/2008/layout/AlternatingPictureBlocks"/>
    <dgm:cxn modelId="{67A42F37-580E-4749-9DA2-928F693D138D}" srcId="{264A1D38-0786-4411-8D44-FAB68A085C1F}" destId="{822E3EB3-A0C0-47BC-9D26-EE5225644157}" srcOrd="0" destOrd="0" parTransId="{C753D307-AF01-44E7-B2F9-33D8CAB1C550}" sibTransId="{D235A58D-00F7-4BBC-94E1-1D8870DE3EC5}"/>
    <dgm:cxn modelId="{69737F5E-19FD-4BCC-8700-652F73E38A96}" srcId="{74ADB9C6-50FF-4DA6-84D4-489CEF4A23CD}" destId="{264A1D38-0786-4411-8D44-FAB68A085C1F}" srcOrd="0" destOrd="0" parTransId="{28889146-FD6A-4FAD-A249-62825B2F33D5}" sibTransId="{A2AA404A-D176-489A-9997-FBFFD810B661}"/>
    <dgm:cxn modelId="{3E9A195F-4D30-42FF-A65B-197A2A9D4F47}" type="presOf" srcId="{58936523-1590-4569-8378-FA50E2A76507}" destId="{F05EB56F-EF86-46CE-A551-57D9736145F8}" srcOrd="0" destOrd="0" presId="urn:microsoft.com/office/officeart/2008/layout/AlternatingPictureBlocks"/>
    <dgm:cxn modelId="{310C4B7A-1C37-47B2-B231-7ACEF8602F68}" type="presOf" srcId="{FDC9BFA7-365E-486B-BD27-108FC46A7306}" destId="{A8CAE9DD-F74A-4060-8213-4BA5BE6B3EC9}" srcOrd="0" destOrd="1" presId="urn:microsoft.com/office/officeart/2008/layout/AlternatingPictureBlocks"/>
    <dgm:cxn modelId="{AE23527C-276C-4FB4-9A1B-B291A00718A9}" srcId="{74ADB9C6-50FF-4DA6-84D4-489CEF4A23CD}" destId="{58936523-1590-4569-8378-FA50E2A76507}" srcOrd="2" destOrd="0" parTransId="{CEF9D0D7-C6D7-40AA-AD38-6412AA32421B}" sibTransId="{CF09375E-CB09-4245-A617-56C1841083D6}"/>
    <dgm:cxn modelId="{17936D87-E560-4D72-B9E9-5953E7C0D949}" type="presOf" srcId="{264A1D38-0786-4411-8D44-FAB68A085C1F}" destId="{7860B096-1A07-41BF-9CBB-D526ED17E29F}" srcOrd="0" destOrd="0" presId="urn:microsoft.com/office/officeart/2008/layout/AlternatingPictureBlocks"/>
    <dgm:cxn modelId="{62F78C99-0ACB-46E8-8EE1-AE8227522EFE}" srcId="{D91586B2-FE72-4927-AF78-CBA303ABC84E}" destId="{FDC9BFA7-365E-486B-BD27-108FC46A7306}" srcOrd="0" destOrd="0" parTransId="{15016109-E7B9-427A-98C3-79FF5AB4D2E2}" sibTransId="{37355C64-EC96-423E-8F46-5D08E6F582F6}"/>
    <dgm:cxn modelId="{14B4FC9B-3BE0-4DA1-A94E-0B7ADF51BCF9}" type="presOf" srcId="{78D2B3B4-F023-4628-808A-74B001E0011D}" destId="{F05EB56F-EF86-46CE-A551-57D9736145F8}" srcOrd="0" destOrd="1" presId="urn:microsoft.com/office/officeart/2008/layout/AlternatingPictureBlocks"/>
    <dgm:cxn modelId="{E9E112C9-2680-4EE5-B0EA-0B5D25902501}" srcId="{74ADB9C6-50FF-4DA6-84D4-489CEF4A23CD}" destId="{D91586B2-FE72-4927-AF78-CBA303ABC84E}" srcOrd="1" destOrd="0" parTransId="{45E7B196-14B8-458C-A863-B660707BA733}" sibTransId="{4B291209-A46C-438C-898D-F984D84639AC}"/>
    <dgm:cxn modelId="{E84E45D7-729C-4327-8DEB-EFFF8511F828}" srcId="{58936523-1590-4569-8378-FA50E2A76507}" destId="{78D2B3B4-F023-4628-808A-74B001E0011D}" srcOrd="0" destOrd="0" parTransId="{39C48855-E122-4CB2-97AD-BCEAF6F30391}" sibTransId="{76D2C088-DBE9-425D-9050-756E0EE1C062}"/>
    <dgm:cxn modelId="{8B8A6CA9-FBE7-424B-A498-0FC044F00E4B}" type="presParOf" srcId="{1856BBA2-1465-4AE9-93DA-9C175F1EB7FB}" destId="{DD14D940-0FFB-4FD2-BE19-385833A53235}" srcOrd="0" destOrd="0" presId="urn:microsoft.com/office/officeart/2008/layout/AlternatingPictureBlocks"/>
    <dgm:cxn modelId="{EF641A56-F218-42F9-9112-354E7FEBD746}" type="presParOf" srcId="{DD14D940-0FFB-4FD2-BE19-385833A53235}" destId="{7860B096-1A07-41BF-9CBB-D526ED17E29F}" srcOrd="0" destOrd="0" presId="urn:microsoft.com/office/officeart/2008/layout/AlternatingPictureBlocks"/>
    <dgm:cxn modelId="{7FD5FC42-E3F4-400E-812A-E0CCE131F310}" type="presParOf" srcId="{DD14D940-0FFB-4FD2-BE19-385833A53235}" destId="{4729E1F2-CF41-4B75-82B0-0BBCB656A09B}" srcOrd="1" destOrd="0" presId="urn:microsoft.com/office/officeart/2008/layout/AlternatingPictureBlocks"/>
    <dgm:cxn modelId="{42D5AFEE-7CE1-4395-A0A0-7F3F40628221}" type="presParOf" srcId="{1856BBA2-1465-4AE9-93DA-9C175F1EB7FB}" destId="{952D0010-51C4-4EB3-B3FA-720C8BD587C0}" srcOrd="1" destOrd="0" presId="urn:microsoft.com/office/officeart/2008/layout/AlternatingPictureBlocks"/>
    <dgm:cxn modelId="{A1C638CC-DF5C-4D6A-AA45-C71B123B3DFB}" type="presParOf" srcId="{1856BBA2-1465-4AE9-93DA-9C175F1EB7FB}" destId="{7709CCD1-5B49-46EB-AD06-35D27B8FEB74}" srcOrd="2" destOrd="0" presId="urn:microsoft.com/office/officeart/2008/layout/AlternatingPictureBlocks"/>
    <dgm:cxn modelId="{02F401B3-0C6D-4BEB-B2A8-E23ED83F0FD2}" type="presParOf" srcId="{7709CCD1-5B49-46EB-AD06-35D27B8FEB74}" destId="{A8CAE9DD-F74A-4060-8213-4BA5BE6B3EC9}" srcOrd="0" destOrd="0" presId="urn:microsoft.com/office/officeart/2008/layout/AlternatingPictureBlocks"/>
    <dgm:cxn modelId="{7590B2F5-787C-4DB0-B3BD-752ACBE86AE9}" type="presParOf" srcId="{7709CCD1-5B49-46EB-AD06-35D27B8FEB74}" destId="{CDB153B9-6CF7-4EBB-9664-70269AB67404}" srcOrd="1" destOrd="0" presId="urn:microsoft.com/office/officeart/2008/layout/AlternatingPictureBlocks"/>
    <dgm:cxn modelId="{7D09CFDF-5E5A-4C80-9AC5-9E4140CCE896}" type="presParOf" srcId="{1856BBA2-1465-4AE9-93DA-9C175F1EB7FB}" destId="{DB41B568-9004-41F3-ABCA-3D9D0AE37751}" srcOrd="3" destOrd="0" presId="urn:microsoft.com/office/officeart/2008/layout/AlternatingPictureBlocks"/>
    <dgm:cxn modelId="{17247AFA-6FFD-4B44-AD5A-69772A1F0DFE}" type="presParOf" srcId="{1856BBA2-1465-4AE9-93DA-9C175F1EB7FB}" destId="{21926223-6487-460C-90CE-5DE2ED2519AC}" srcOrd="4" destOrd="0" presId="urn:microsoft.com/office/officeart/2008/layout/AlternatingPictureBlocks"/>
    <dgm:cxn modelId="{3C527592-224C-4104-BDA6-ABE247A90DFD}" type="presParOf" srcId="{21926223-6487-460C-90CE-5DE2ED2519AC}" destId="{F05EB56F-EF86-46CE-A551-57D9736145F8}" srcOrd="0" destOrd="0" presId="urn:microsoft.com/office/officeart/2008/layout/AlternatingPictureBlocks"/>
    <dgm:cxn modelId="{B653A80A-6272-455D-96E8-81FDA5AF4176}" type="presParOf" srcId="{21926223-6487-460C-90CE-5DE2ED2519AC}" destId="{37FF217A-62F1-44E1-AEB5-17C5DBCAA148}" srcOrd="1" destOrd="0" presId="urn:microsoft.com/office/officeart/2008/layout/AlternatingPictureBlock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821A276-E5B3-49CE-BDA0-FAAE8F6376E7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5E7FFD0-3D2D-4123-86C8-75BA11FAB717}">
      <dgm:prSet phldrT="[Texto]" custT="1"/>
      <dgm:spPr/>
      <dgm:t>
        <a:bodyPr/>
        <a:lstStyle/>
        <a:p>
          <a:r>
            <a:rPr lang="pt-BR" sz="900"/>
            <a:t>Inglês</a:t>
          </a:r>
        </a:p>
      </dgm:t>
    </dgm:pt>
    <dgm:pt modelId="{1E008195-612C-4A73-BCB9-A7D5B427D1A4}" type="parTrans" cxnId="{EA6554C5-AB1B-456F-A40B-D08B67C59E17}">
      <dgm:prSet/>
      <dgm:spPr/>
      <dgm:t>
        <a:bodyPr/>
        <a:lstStyle/>
        <a:p>
          <a:endParaRPr lang="pt-BR" sz="2800"/>
        </a:p>
      </dgm:t>
    </dgm:pt>
    <dgm:pt modelId="{EAEDBFA6-A887-42E0-B503-D3FFC9F4D56E}" type="sibTrans" cxnId="{EA6554C5-AB1B-456F-A40B-D08B67C59E17}">
      <dgm:prSet/>
      <dgm:spPr/>
      <dgm:t>
        <a:bodyPr/>
        <a:lstStyle/>
        <a:p>
          <a:endParaRPr lang="pt-BR" sz="2800"/>
        </a:p>
      </dgm:t>
    </dgm:pt>
    <dgm:pt modelId="{C37B8E69-898D-410B-BD58-3E72DCE9C4ED}">
      <dgm:prSet phldrT="[Texto]" custT="1"/>
      <dgm:spPr/>
      <dgm:t>
        <a:bodyPr/>
        <a:lstStyle/>
        <a:p>
          <a:r>
            <a:rPr lang="pt-BR" sz="900"/>
            <a:t>Espanhol</a:t>
          </a:r>
        </a:p>
      </dgm:t>
    </dgm:pt>
    <dgm:pt modelId="{95FD3D61-69AF-4C5D-A5A3-56CF0406AEC0}" type="parTrans" cxnId="{6AC49FC1-525D-4F12-8B00-B19B9EA761E5}">
      <dgm:prSet/>
      <dgm:spPr/>
      <dgm:t>
        <a:bodyPr/>
        <a:lstStyle/>
        <a:p>
          <a:endParaRPr lang="pt-BR" sz="2800"/>
        </a:p>
      </dgm:t>
    </dgm:pt>
    <dgm:pt modelId="{CECE2385-230B-4527-9670-61E1F2904DA3}" type="sibTrans" cxnId="{6AC49FC1-525D-4F12-8B00-B19B9EA761E5}">
      <dgm:prSet/>
      <dgm:spPr/>
      <dgm:t>
        <a:bodyPr/>
        <a:lstStyle/>
        <a:p>
          <a:endParaRPr lang="pt-BR" sz="2800"/>
        </a:p>
      </dgm:t>
    </dgm:pt>
    <dgm:pt modelId="{69C9443D-FA30-48AC-8373-94CC8753249E}">
      <dgm:prSet phldrT="[Texto]" custT="1"/>
      <dgm:spPr/>
      <dgm:t>
        <a:bodyPr/>
        <a:lstStyle/>
        <a:p>
          <a:r>
            <a:rPr lang="pt-BR" sz="900"/>
            <a:t>Francês</a:t>
          </a:r>
        </a:p>
      </dgm:t>
    </dgm:pt>
    <dgm:pt modelId="{49F3F859-7E7A-422C-A615-9596DF264DFE}" type="parTrans" cxnId="{7AB032E1-387E-4638-B64B-292363243AA0}">
      <dgm:prSet/>
      <dgm:spPr/>
      <dgm:t>
        <a:bodyPr/>
        <a:lstStyle/>
        <a:p>
          <a:endParaRPr lang="pt-BR" sz="2800"/>
        </a:p>
      </dgm:t>
    </dgm:pt>
    <dgm:pt modelId="{2DFD7B54-2F3D-4083-A4AC-2EB915C1858D}" type="sibTrans" cxnId="{7AB032E1-387E-4638-B64B-292363243AA0}">
      <dgm:prSet/>
      <dgm:spPr/>
      <dgm:t>
        <a:bodyPr/>
        <a:lstStyle/>
        <a:p>
          <a:endParaRPr lang="pt-BR" sz="2800"/>
        </a:p>
      </dgm:t>
    </dgm:pt>
    <dgm:pt modelId="{551FDCBF-9611-44F7-B1F1-DD8E71B88EDA}">
      <dgm:prSet phldrT="[Texto]" custT="1"/>
      <dgm:spPr/>
      <dgm:t>
        <a:bodyPr/>
        <a:lstStyle/>
        <a:p>
          <a:r>
            <a:rPr lang="pt-BR" sz="900"/>
            <a:t>Fluente - Certificado TOEFL ITP B2</a:t>
          </a:r>
        </a:p>
      </dgm:t>
    </dgm:pt>
    <dgm:pt modelId="{6BCE94E1-CF2F-4EF9-B65A-073AF8AC3F2F}" type="parTrans" cxnId="{7A3FB9F4-3D4A-469C-A9D9-BC05883A4839}">
      <dgm:prSet/>
      <dgm:spPr/>
      <dgm:t>
        <a:bodyPr/>
        <a:lstStyle/>
        <a:p>
          <a:endParaRPr lang="pt-BR" sz="2800"/>
        </a:p>
      </dgm:t>
    </dgm:pt>
    <dgm:pt modelId="{C6B4E731-33BD-4F52-A5ED-35F98BFD6BFA}" type="sibTrans" cxnId="{7A3FB9F4-3D4A-469C-A9D9-BC05883A4839}">
      <dgm:prSet/>
      <dgm:spPr/>
      <dgm:t>
        <a:bodyPr/>
        <a:lstStyle/>
        <a:p>
          <a:endParaRPr lang="pt-BR" sz="2800"/>
        </a:p>
      </dgm:t>
    </dgm:pt>
    <dgm:pt modelId="{6BE1543E-D4BB-4F3C-AF87-24218D3ECA95}">
      <dgm:prSet phldrT="[Texto]" custT="1"/>
      <dgm:spPr/>
      <dgm:t>
        <a:bodyPr/>
        <a:lstStyle/>
        <a:p>
          <a:r>
            <a:rPr lang="pt-BR" sz="900"/>
            <a:t>Fluente - Certificado DELE C1</a:t>
          </a:r>
        </a:p>
      </dgm:t>
    </dgm:pt>
    <dgm:pt modelId="{18C4C0BB-9775-4A34-9AB1-2EAD80A7B036}" type="parTrans" cxnId="{EEBD26BF-68FD-4F17-A209-4D7C133E7020}">
      <dgm:prSet/>
      <dgm:spPr/>
      <dgm:t>
        <a:bodyPr/>
        <a:lstStyle/>
        <a:p>
          <a:endParaRPr lang="pt-BR" sz="2800"/>
        </a:p>
      </dgm:t>
    </dgm:pt>
    <dgm:pt modelId="{F2EC9D8D-717E-4784-B6B4-ED460CFF58FF}" type="sibTrans" cxnId="{EEBD26BF-68FD-4F17-A209-4D7C133E7020}">
      <dgm:prSet/>
      <dgm:spPr/>
      <dgm:t>
        <a:bodyPr/>
        <a:lstStyle/>
        <a:p>
          <a:endParaRPr lang="pt-BR" sz="2800"/>
        </a:p>
      </dgm:t>
    </dgm:pt>
    <dgm:pt modelId="{AF4B97A9-29C4-4242-9A37-6B8ECB170A9D}">
      <dgm:prSet phldrT="[Texto]" custT="1"/>
      <dgm:spPr/>
      <dgm:t>
        <a:bodyPr/>
        <a:lstStyle/>
        <a:p>
          <a:r>
            <a:rPr lang="pt-BR" sz="900"/>
            <a:t>Intermediário - Autoavaliação em torno de A2/B1</a:t>
          </a:r>
        </a:p>
      </dgm:t>
    </dgm:pt>
    <dgm:pt modelId="{B7E73669-22F7-43DE-B7BE-7A6E9F6E1267}" type="parTrans" cxnId="{420EE1B8-9922-4B38-B73F-0AEB1548E495}">
      <dgm:prSet/>
      <dgm:spPr/>
      <dgm:t>
        <a:bodyPr/>
        <a:lstStyle/>
        <a:p>
          <a:endParaRPr lang="pt-BR" sz="2800"/>
        </a:p>
      </dgm:t>
    </dgm:pt>
    <dgm:pt modelId="{370F5503-4C4E-47A3-A9C8-022B903C275E}" type="sibTrans" cxnId="{420EE1B8-9922-4B38-B73F-0AEB1548E495}">
      <dgm:prSet/>
      <dgm:spPr/>
      <dgm:t>
        <a:bodyPr/>
        <a:lstStyle/>
        <a:p>
          <a:endParaRPr lang="pt-BR" sz="2800"/>
        </a:p>
      </dgm:t>
    </dgm:pt>
    <dgm:pt modelId="{880B3B03-964E-49CF-88F5-F58BB77DFFE2}" type="pres">
      <dgm:prSet presAssocID="{E821A276-E5B3-49CE-BDA0-FAAE8F6376E7}" presName="linear" presStyleCnt="0">
        <dgm:presLayoutVars>
          <dgm:dir/>
          <dgm:animLvl val="lvl"/>
          <dgm:resizeHandles val="exact"/>
        </dgm:presLayoutVars>
      </dgm:prSet>
      <dgm:spPr/>
    </dgm:pt>
    <dgm:pt modelId="{1E85A9E9-53E3-4504-AEBD-25FE6AE8F7E9}" type="pres">
      <dgm:prSet presAssocID="{F5E7FFD0-3D2D-4123-86C8-75BA11FAB717}" presName="parentLin" presStyleCnt="0"/>
      <dgm:spPr/>
    </dgm:pt>
    <dgm:pt modelId="{B58A5CFE-9A5F-42F3-A441-C9680B58B0B0}" type="pres">
      <dgm:prSet presAssocID="{F5E7FFD0-3D2D-4123-86C8-75BA11FAB717}" presName="parentLeftMargin" presStyleLbl="node1" presStyleIdx="0" presStyleCnt="3"/>
      <dgm:spPr/>
    </dgm:pt>
    <dgm:pt modelId="{87A68180-C936-4672-9B81-97C4465FCF6E}" type="pres">
      <dgm:prSet presAssocID="{F5E7FFD0-3D2D-4123-86C8-75BA11FAB717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49BD5B26-84FE-4DE0-9A7B-412B5B7A502A}" type="pres">
      <dgm:prSet presAssocID="{F5E7FFD0-3D2D-4123-86C8-75BA11FAB717}" presName="negativeSpace" presStyleCnt="0"/>
      <dgm:spPr/>
    </dgm:pt>
    <dgm:pt modelId="{90B7CAA7-CA6B-4EEB-A447-51560BE76F9F}" type="pres">
      <dgm:prSet presAssocID="{F5E7FFD0-3D2D-4123-86C8-75BA11FAB717}" presName="childText" presStyleLbl="conFgAcc1" presStyleIdx="0" presStyleCnt="3">
        <dgm:presLayoutVars>
          <dgm:bulletEnabled val="1"/>
        </dgm:presLayoutVars>
      </dgm:prSet>
      <dgm:spPr/>
    </dgm:pt>
    <dgm:pt modelId="{CCFB28BB-53B2-4AA4-B5F4-DBC1603C5647}" type="pres">
      <dgm:prSet presAssocID="{EAEDBFA6-A887-42E0-B503-D3FFC9F4D56E}" presName="spaceBetweenRectangles" presStyleCnt="0"/>
      <dgm:spPr/>
    </dgm:pt>
    <dgm:pt modelId="{639746D4-AACA-4439-BCB9-7A524A6F3699}" type="pres">
      <dgm:prSet presAssocID="{C37B8E69-898D-410B-BD58-3E72DCE9C4ED}" presName="parentLin" presStyleCnt="0"/>
      <dgm:spPr/>
    </dgm:pt>
    <dgm:pt modelId="{B94E9190-CB52-49C7-8924-66612600C1ED}" type="pres">
      <dgm:prSet presAssocID="{C37B8E69-898D-410B-BD58-3E72DCE9C4ED}" presName="parentLeftMargin" presStyleLbl="node1" presStyleIdx="0" presStyleCnt="3"/>
      <dgm:spPr/>
    </dgm:pt>
    <dgm:pt modelId="{C4B9B6F0-04A3-44B5-8EFD-518A0DE7AF46}" type="pres">
      <dgm:prSet presAssocID="{C37B8E69-898D-410B-BD58-3E72DCE9C4ED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5DCB40B5-388C-4ECD-BB21-308418CB6A2C}" type="pres">
      <dgm:prSet presAssocID="{C37B8E69-898D-410B-BD58-3E72DCE9C4ED}" presName="negativeSpace" presStyleCnt="0"/>
      <dgm:spPr/>
    </dgm:pt>
    <dgm:pt modelId="{1124A7CC-8B5B-46CF-A0F4-C0482192240D}" type="pres">
      <dgm:prSet presAssocID="{C37B8E69-898D-410B-BD58-3E72DCE9C4ED}" presName="childText" presStyleLbl="conFgAcc1" presStyleIdx="1" presStyleCnt="3">
        <dgm:presLayoutVars>
          <dgm:bulletEnabled val="1"/>
        </dgm:presLayoutVars>
      </dgm:prSet>
      <dgm:spPr/>
    </dgm:pt>
    <dgm:pt modelId="{6A9C02D0-74A3-46C8-B094-C522068F0AAA}" type="pres">
      <dgm:prSet presAssocID="{CECE2385-230B-4527-9670-61E1F2904DA3}" presName="spaceBetweenRectangles" presStyleCnt="0"/>
      <dgm:spPr/>
    </dgm:pt>
    <dgm:pt modelId="{D6DC331E-DC72-4D72-9F19-8F2407861849}" type="pres">
      <dgm:prSet presAssocID="{69C9443D-FA30-48AC-8373-94CC8753249E}" presName="parentLin" presStyleCnt="0"/>
      <dgm:spPr/>
    </dgm:pt>
    <dgm:pt modelId="{EB2EFBC7-3F1E-4FB0-9633-1AB3077940DA}" type="pres">
      <dgm:prSet presAssocID="{69C9443D-FA30-48AC-8373-94CC8753249E}" presName="parentLeftMargin" presStyleLbl="node1" presStyleIdx="1" presStyleCnt="3"/>
      <dgm:spPr/>
    </dgm:pt>
    <dgm:pt modelId="{BEF25C2B-9E38-4E88-A978-9A21C19B1505}" type="pres">
      <dgm:prSet presAssocID="{69C9443D-FA30-48AC-8373-94CC8753249E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F9E2DC3B-5986-4B69-AACF-ED4C6CE78411}" type="pres">
      <dgm:prSet presAssocID="{69C9443D-FA30-48AC-8373-94CC8753249E}" presName="negativeSpace" presStyleCnt="0"/>
      <dgm:spPr/>
    </dgm:pt>
    <dgm:pt modelId="{4115D772-5E9B-4B05-B7DB-CB7D85707D9B}" type="pres">
      <dgm:prSet presAssocID="{69C9443D-FA30-48AC-8373-94CC8753249E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7414931F-2AC4-4274-B13E-804D6D9F6315}" type="presOf" srcId="{69C9443D-FA30-48AC-8373-94CC8753249E}" destId="{EB2EFBC7-3F1E-4FB0-9633-1AB3077940DA}" srcOrd="0" destOrd="0" presId="urn:microsoft.com/office/officeart/2005/8/layout/list1"/>
    <dgm:cxn modelId="{876DBF65-4796-41C2-A927-6CAFFA150CC0}" type="presOf" srcId="{C37B8E69-898D-410B-BD58-3E72DCE9C4ED}" destId="{B94E9190-CB52-49C7-8924-66612600C1ED}" srcOrd="0" destOrd="0" presId="urn:microsoft.com/office/officeart/2005/8/layout/list1"/>
    <dgm:cxn modelId="{44E50376-377D-4BEB-82AD-93594D5340B4}" type="presOf" srcId="{C37B8E69-898D-410B-BD58-3E72DCE9C4ED}" destId="{C4B9B6F0-04A3-44B5-8EFD-518A0DE7AF46}" srcOrd="1" destOrd="0" presId="urn:microsoft.com/office/officeart/2005/8/layout/list1"/>
    <dgm:cxn modelId="{C2C39D79-54DC-4B3A-B636-E7FF6353BDDE}" type="presOf" srcId="{AF4B97A9-29C4-4242-9A37-6B8ECB170A9D}" destId="{4115D772-5E9B-4B05-B7DB-CB7D85707D9B}" srcOrd="0" destOrd="0" presId="urn:microsoft.com/office/officeart/2005/8/layout/list1"/>
    <dgm:cxn modelId="{9E4E1095-0E51-47CE-94A4-C23E6302927F}" type="presOf" srcId="{6BE1543E-D4BB-4F3C-AF87-24218D3ECA95}" destId="{1124A7CC-8B5B-46CF-A0F4-C0482192240D}" srcOrd="0" destOrd="0" presId="urn:microsoft.com/office/officeart/2005/8/layout/list1"/>
    <dgm:cxn modelId="{ECB9EC99-4E94-431F-B301-EA505FCDDBF9}" type="presOf" srcId="{551FDCBF-9611-44F7-B1F1-DD8E71B88EDA}" destId="{90B7CAA7-CA6B-4EEB-A447-51560BE76F9F}" srcOrd="0" destOrd="0" presId="urn:microsoft.com/office/officeart/2005/8/layout/list1"/>
    <dgm:cxn modelId="{420EE1B8-9922-4B38-B73F-0AEB1548E495}" srcId="{69C9443D-FA30-48AC-8373-94CC8753249E}" destId="{AF4B97A9-29C4-4242-9A37-6B8ECB170A9D}" srcOrd="0" destOrd="0" parTransId="{B7E73669-22F7-43DE-B7BE-7A6E9F6E1267}" sibTransId="{370F5503-4C4E-47A3-A9C8-022B903C275E}"/>
    <dgm:cxn modelId="{EF726BBE-DD6D-4167-8DE7-61D5733A8E81}" type="presOf" srcId="{69C9443D-FA30-48AC-8373-94CC8753249E}" destId="{BEF25C2B-9E38-4E88-A978-9A21C19B1505}" srcOrd="1" destOrd="0" presId="urn:microsoft.com/office/officeart/2005/8/layout/list1"/>
    <dgm:cxn modelId="{EEBD26BF-68FD-4F17-A209-4D7C133E7020}" srcId="{C37B8E69-898D-410B-BD58-3E72DCE9C4ED}" destId="{6BE1543E-D4BB-4F3C-AF87-24218D3ECA95}" srcOrd="0" destOrd="0" parTransId="{18C4C0BB-9775-4A34-9AB1-2EAD80A7B036}" sibTransId="{F2EC9D8D-717E-4784-B6B4-ED460CFF58FF}"/>
    <dgm:cxn modelId="{6AC49FC1-525D-4F12-8B00-B19B9EA761E5}" srcId="{E821A276-E5B3-49CE-BDA0-FAAE8F6376E7}" destId="{C37B8E69-898D-410B-BD58-3E72DCE9C4ED}" srcOrd="1" destOrd="0" parTransId="{95FD3D61-69AF-4C5D-A5A3-56CF0406AEC0}" sibTransId="{CECE2385-230B-4527-9670-61E1F2904DA3}"/>
    <dgm:cxn modelId="{EA6554C5-AB1B-456F-A40B-D08B67C59E17}" srcId="{E821A276-E5B3-49CE-BDA0-FAAE8F6376E7}" destId="{F5E7FFD0-3D2D-4123-86C8-75BA11FAB717}" srcOrd="0" destOrd="0" parTransId="{1E008195-612C-4A73-BCB9-A7D5B427D1A4}" sibTransId="{EAEDBFA6-A887-42E0-B503-D3FFC9F4D56E}"/>
    <dgm:cxn modelId="{7AB032E1-387E-4638-B64B-292363243AA0}" srcId="{E821A276-E5B3-49CE-BDA0-FAAE8F6376E7}" destId="{69C9443D-FA30-48AC-8373-94CC8753249E}" srcOrd="2" destOrd="0" parTransId="{49F3F859-7E7A-422C-A615-9596DF264DFE}" sibTransId="{2DFD7B54-2F3D-4083-A4AC-2EB915C1858D}"/>
    <dgm:cxn modelId="{7247C9E3-6F1B-42E1-85D5-87E7197F68C1}" type="presOf" srcId="{E821A276-E5B3-49CE-BDA0-FAAE8F6376E7}" destId="{880B3B03-964E-49CF-88F5-F58BB77DFFE2}" srcOrd="0" destOrd="0" presId="urn:microsoft.com/office/officeart/2005/8/layout/list1"/>
    <dgm:cxn modelId="{D752F5E7-A89D-4A75-BC86-8C357D4E7385}" type="presOf" srcId="{F5E7FFD0-3D2D-4123-86C8-75BA11FAB717}" destId="{B58A5CFE-9A5F-42F3-A441-C9680B58B0B0}" srcOrd="0" destOrd="0" presId="urn:microsoft.com/office/officeart/2005/8/layout/list1"/>
    <dgm:cxn modelId="{AFFCB7EA-56C4-4298-9AAC-E7D752DE044C}" type="presOf" srcId="{F5E7FFD0-3D2D-4123-86C8-75BA11FAB717}" destId="{87A68180-C936-4672-9B81-97C4465FCF6E}" srcOrd="1" destOrd="0" presId="urn:microsoft.com/office/officeart/2005/8/layout/list1"/>
    <dgm:cxn modelId="{7A3FB9F4-3D4A-469C-A9D9-BC05883A4839}" srcId="{F5E7FFD0-3D2D-4123-86C8-75BA11FAB717}" destId="{551FDCBF-9611-44F7-B1F1-DD8E71B88EDA}" srcOrd="0" destOrd="0" parTransId="{6BCE94E1-CF2F-4EF9-B65A-073AF8AC3F2F}" sibTransId="{C6B4E731-33BD-4F52-A5ED-35F98BFD6BFA}"/>
    <dgm:cxn modelId="{7CE97AA0-FE50-4C56-989E-CD4467FED0A9}" type="presParOf" srcId="{880B3B03-964E-49CF-88F5-F58BB77DFFE2}" destId="{1E85A9E9-53E3-4504-AEBD-25FE6AE8F7E9}" srcOrd="0" destOrd="0" presId="urn:microsoft.com/office/officeart/2005/8/layout/list1"/>
    <dgm:cxn modelId="{B0EDF98F-AC9A-4935-B4AC-66D2C86CDCBA}" type="presParOf" srcId="{1E85A9E9-53E3-4504-AEBD-25FE6AE8F7E9}" destId="{B58A5CFE-9A5F-42F3-A441-C9680B58B0B0}" srcOrd="0" destOrd="0" presId="urn:microsoft.com/office/officeart/2005/8/layout/list1"/>
    <dgm:cxn modelId="{F9A38460-7DAE-485C-9AA5-DA09E98C650E}" type="presParOf" srcId="{1E85A9E9-53E3-4504-AEBD-25FE6AE8F7E9}" destId="{87A68180-C936-4672-9B81-97C4465FCF6E}" srcOrd="1" destOrd="0" presId="urn:microsoft.com/office/officeart/2005/8/layout/list1"/>
    <dgm:cxn modelId="{F1C0D0D3-DA79-4259-929B-868484264538}" type="presParOf" srcId="{880B3B03-964E-49CF-88F5-F58BB77DFFE2}" destId="{49BD5B26-84FE-4DE0-9A7B-412B5B7A502A}" srcOrd="1" destOrd="0" presId="urn:microsoft.com/office/officeart/2005/8/layout/list1"/>
    <dgm:cxn modelId="{BAE9EED2-DD9D-4E85-9509-89851F426378}" type="presParOf" srcId="{880B3B03-964E-49CF-88F5-F58BB77DFFE2}" destId="{90B7CAA7-CA6B-4EEB-A447-51560BE76F9F}" srcOrd="2" destOrd="0" presId="urn:microsoft.com/office/officeart/2005/8/layout/list1"/>
    <dgm:cxn modelId="{FF008BE4-1024-4F15-A248-34CC7528A478}" type="presParOf" srcId="{880B3B03-964E-49CF-88F5-F58BB77DFFE2}" destId="{CCFB28BB-53B2-4AA4-B5F4-DBC1603C5647}" srcOrd="3" destOrd="0" presId="urn:microsoft.com/office/officeart/2005/8/layout/list1"/>
    <dgm:cxn modelId="{48BBF69D-87DD-4DDE-AB2C-58E36E39C191}" type="presParOf" srcId="{880B3B03-964E-49CF-88F5-F58BB77DFFE2}" destId="{639746D4-AACA-4439-BCB9-7A524A6F3699}" srcOrd="4" destOrd="0" presId="urn:microsoft.com/office/officeart/2005/8/layout/list1"/>
    <dgm:cxn modelId="{02213385-4CD1-4D94-90BC-693B6F8AE4E1}" type="presParOf" srcId="{639746D4-AACA-4439-BCB9-7A524A6F3699}" destId="{B94E9190-CB52-49C7-8924-66612600C1ED}" srcOrd="0" destOrd="0" presId="urn:microsoft.com/office/officeart/2005/8/layout/list1"/>
    <dgm:cxn modelId="{D8D2C574-638C-409F-A21C-2EECB136775F}" type="presParOf" srcId="{639746D4-AACA-4439-BCB9-7A524A6F3699}" destId="{C4B9B6F0-04A3-44B5-8EFD-518A0DE7AF46}" srcOrd="1" destOrd="0" presId="urn:microsoft.com/office/officeart/2005/8/layout/list1"/>
    <dgm:cxn modelId="{13CB419B-5810-4F4D-BF2D-DA825E99CBC5}" type="presParOf" srcId="{880B3B03-964E-49CF-88F5-F58BB77DFFE2}" destId="{5DCB40B5-388C-4ECD-BB21-308418CB6A2C}" srcOrd="5" destOrd="0" presId="urn:microsoft.com/office/officeart/2005/8/layout/list1"/>
    <dgm:cxn modelId="{55419DAD-9580-42F3-A0A5-49E382123B40}" type="presParOf" srcId="{880B3B03-964E-49CF-88F5-F58BB77DFFE2}" destId="{1124A7CC-8B5B-46CF-A0F4-C0482192240D}" srcOrd="6" destOrd="0" presId="urn:microsoft.com/office/officeart/2005/8/layout/list1"/>
    <dgm:cxn modelId="{8AC45EB3-4D33-488D-889D-9BEC0CFC4A24}" type="presParOf" srcId="{880B3B03-964E-49CF-88F5-F58BB77DFFE2}" destId="{6A9C02D0-74A3-46C8-B094-C522068F0AAA}" srcOrd="7" destOrd="0" presId="urn:microsoft.com/office/officeart/2005/8/layout/list1"/>
    <dgm:cxn modelId="{D0CC203F-D32D-411D-825F-F976AA40850F}" type="presParOf" srcId="{880B3B03-964E-49CF-88F5-F58BB77DFFE2}" destId="{D6DC331E-DC72-4D72-9F19-8F2407861849}" srcOrd="8" destOrd="0" presId="urn:microsoft.com/office/officeart/2005/8/layout/list1"/>
    <dgm:cxn modelId="{31502C1A-B793-4C63-A208-89BF9A1BE618}" type="presParOf" srcId="{D6DC331E-DC72-4D72-9F19-8F2407861849}" destId="{EB2EFBC7-3F1E-4FB0-9633-1AB3077940DA}" srcOrd="0" destOrd="0" presId="urn:microsoft.com/office/officeart/2005/8/layout/list1"/>
    <dgm:cxn modelId="{F917C230-4B69-4E75-AE8F-A067E21BB719}" type="presParOf" srcId="{D6DC331E-DC72-4D72-9F19-8F2407861849}" destId="{BEF25C2B-9E38-4E88-A978-9A21C19B1505}" srcOrd="1" destOrd="0" presId="urn:microsoft.com/office/officeart/2005/8/layout/list1"/>
    <dgm:cxn modelId="{78F62EF7-1D65-49F4-8578-63A63DAB014C}" type="presParOf" srcId="{880B3B03-964E-49CF-88F5-F58BB77DFFE2}" destId="{F9E2DC3B-5986-4B69-AACF-ED4C6CE78411}" srcOrd="9" destOrd="0" presId="urn:microsoft.com/office/officeart/2005/8/layout/list1"/>
    <dgm:cxn modelId="{BC20DDB7-29DB-4E0E-AF7C-0D733D09D133}" type="presParOf" srcId="{880B3B03-964E-49CF-88F5-F58BB77DFFE2}" destId="{4115D772-5E9B-4B05-B7DB-CB7D85707D9B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B9AF93E-64CB-4E6F-93A8-0253958BA86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4169181-9DD0-45E0-99C1-8029DC785667}">
      <dgm:prSet phldrT="[Texto]"/>
      <dgm:spPr/>
      <dgm:t>
        <a:bodyPr/>
        <a:lstStyle/>
        <a:p>
          <a:pPr algn="ctr"/>
          <a:r>
            <a:rPr lang="pt-BR"/>
            <a:t>176 </a:t>
          </a:r>
          <a:br>
            <a:rPr lang="pt-BR"/>
          </a:br>
          <a:r>
            <a:rPr lang="pt-BR"/>
            <a:t>Pessoas Lideradas</a:t>
          </a:r>
        </a:p>
      </dgm:t>
    </dgm:pt>
    <dgm:pt modelId="{93C21DD7-C014-4CDC-800B-08138A56F43E}" type="parTrans" cxnId="{63A2AC19-39CF-43F9-BD33-F62990776A15}">
      <dgm:prSet/>
      <dgm:spPr/>
      <dgm:t>
        <a:bodyPr/>
        <a:lstStyle/>
        <a:p>
          <a:pPr algn="ctr"/>
          <a:endParaRPr lang="pt-BR"/>
        </a:p>
      </dgm:t>
    </dgm:pt>
    <dgm:pt modelId="{762B5012-39BE-49B1-9181-7AA1DAB02317}" type="sibTrans" cxnId="{63A2AC19-39CF-43F9-BD33-F62990776A15}">
      <dgm:prSet/>
      <dgm:spPr/>
      <dgm:t>
        <a:bodyPr/>
        <a:lstStyle/>
        <a:p>
          <a:pPr algn="ctr"/>
          <a:endParaRPr lang="pt-BR"/>
        </a:p>
      </dgm:t>
    </dgm:pt>
    <dgm:pt modelId="{05E60A4B-1F1E-4E50-8777-F7790522BAE2}">
      <dgm:prSet phldrT="[Texto]"/>
      <dgm:spPr/>
      <dgm:t>
        <a:bodyPr/>
        <a:lstStyle/>
        <a:p>
          <a:pPr algn="ctr"/>
          <a:r>
            <a:rPr lang="pt-BR"/>
            <a:t>116</a:t>
          </a:r>
          <a:br>
            <a:rPr lang="pt-BR"/>
          </a:br>
          <a:r>
            <a:rPr lang="pt-BR"/>
            <a:t>Palestras Dadas</a:t>
          </a:r>
        </a:p>
      </dgm:t>
    </dgm:pt>
    <dgm:pt modelId="{0260785D-C444-439B-9473-ADB374924D05}" type="parTrans" cxnId="{68509017-D36E-468C-BFE8-A21C28DB3A3C}">
      <dgm:prSet/>
      <dgm:spPr/>
      <dgm:t>
        <a:bodyPr/>
        <a:lstStyle/>
        <a:p>
          <a:pPr algn="ctr"/>
          <a:endParaRPr lang="pt-BR"/>
        </a:p>
      </dgm:t>
    </dgm:pt>
    <dgm:pt modelId="{32DD5A90-1715-488C-BFAE-0B0EE4BF618F}" type="sibTrans" cxnId="{68509017-D36E-468C-BFE8-A21C28DB3A3C}">
      <dgm:prSet/>
      <dgm:spPr/>
      <dgm:t>
        <a:bodyPr/>
        <a:lstStyle/>
        <a:p>
          <a:pPr algn="ctr"/>
          <a:endParaRPr lang="pt-BR"/>
        </a:p>
      </dgm:t>
    </dgm:pt>
    <dgm:pt modelId="{1472EDC8-82BD-44EC-AFD5-3D23A21E7EFA}">
      <dgm:prSet phldrT="[Texto]"/>
      <dgm:spPr/>
      <dgm:t>
        <a:bodyPr/>
        <a:lstStyle/>
        <a:p>
          <a:pPr algn="ctr"/>
          <a:r>
            <a:rPr lang="pt-BR"/>
            <a:t>2</a:t>
          </a:r>
          <a:br>
            <a:rPr lang="pt-BR"/>
          </a:br>
          <a:r>
            <a:rPr lang="pt-BR"/>
            <a:t>Prêmios de Destaque</a:t>
          </a:r>
        </a:p>
      </dgm:t>
    </dgm:pt>
    <dgm:pt modelId="{4AA12A96-7738-4EC7-AD90-AC3AE3439F84}" type="parTrans" cxnId="{28E3CE1C-8B15-40A0-B264-1F4FAA854F64}">
      <dgm:prSet/>
      <dgm:spPr/>
      <dgm:t>
        <a:bodyPr/>
        <a:lstStyle/>
        <a:p>
          <a:pPr algn="ctr"/>
          <a:endParaRPr lang="pt-BR"/>
        </a:p>
      </dgm:t>
    </dgm:pt>
    <dgm:pt modelId="{6BC494A8-EBBD-4D70-B7B0-5E6DF9B04870}" type="sibTrans" cxnId="{28E3CE1C-8B15-40A0-B264-1F4FAA854F64}">
      <dgm:prSet/>
      <dgm:spPr/>
      <dgm:t>
        <a:bodyPr/>
        <a:lstStyle/>
        <a:p>
          <a:pPr algn="ctr"/>
          <a:endParaRPr lang="pt-BR"/>
        </a:p>
      </dgm:t>
    </dgm:pt>
    <dgm:pt modelId="{21A17D88-BB13-479E-8627-CDCCA5D44CA1}" type="pres">
      <dgm:prSet presAssocID="{FB9AF93E-64CB-4E6F-93A8-0253958BA862}" presName="diagram" presStyleCnt="0">
        <dgm:presLayoutVars>
          <dgm:dir/>
          <dgm:resizeHandles val="exact"/>
        </dgm:presLayoutVars>
      </dgm:prSet>
      <dgm:spPr/>
    </dgm:pt>
    <dgm:pt modelId="{785E3759-10F0-4EBA-B272-4612F8F7B12B}" type="pres">
      <dgm:prSet presAssocID="{D4169181-9DD0-45E0-99C1-8029DC785667}" presName="node" presStyleLbl="node1" presStyleIdx="0" presStyleCnt="3">
        <dgm:presLayoutVars>
          <dgm:bulletEnabled val="1"/>
        </dgm:presLayoutVars>
      </dgm:prSet>
      <dgm:spPr/>
    </dgm:pt>
    <dgm:pt modelId="{18B365B4-303D-4F34-9054-78E244FB56D5}" type="pres">
      <dgm:prSet presAssocID="{762B5012-39BE-49B1-9181-7AA1DAB02317}" presName="sibTrans" presStyleCnt="0"/>
      <dgm:spPr/>
    </dgm:pt>
    <dgm:pt modelId="{F13BFCC7-5312-453A-8E4B-15523D4352CD}" type="pres">
      <dgm:prSet presAssocID="{05E60A4B-1F1E-4E50-8777-F7790522BAE2}" presName="node" presStyleLbl="node1" presStyleIdx="1" presStyleCnt="3">
        <dgm:presLayoutVars>
          <dgm:bulletEnabled val="1"/>
        </dgm:presLayoutVars>
      </dgm:prSet>
      <dgm:spPr/>
    </dgm:pt>
    <dgm:pt modelId="{DB5AE269-BF75-4CED-B821-236C14A006A9}" type="pres">
      <dgm:prSet presAssocID="{32DD5A90-1715-488C-BFAE-0B0EE4BF618F}" presName="sibTrans" presStyleCnt="0"/>
      <dgm:spPr/>
    </dgm:pt>
    <dgm:pt modelId="{8DAF2CAA-2C93-4EF1-B402-6FE2C677E976}" type="pres">
      <dgm:prSet presAssocID="{1472EDC8-82BD-44EC-AFD5-3D23A21E7EFA}" presName="node" presStyleLbl="node1" presStyleIdx="2" presStyleCnt="3">
        <dgm:presLayoutVars>
          <dgm:bulletEnabled val="1"/>
        </dgm:presLayoutVars>
      </dgm:prSet>
      <dgm:spPr/>
    </dgm:pt>
  </dgm:ptLst>
  <dgm:cxnLst>
    <dgm:cxn modelId="{68509017-D36E-468C-BFE8-A21C28DB3A3C}" srcId="{FB9AF93E-64CB-4E6F-93A8-0253958BA862}" destId="{05E60A4B-1F1E-4E50-8777-F7790522BAE2}" srcOrd="1" destOrd="0" parTransId="{0260785D-C444-439B-9473-ADB374924D05}" sibTransId="{32DD5A90-1715-488C-BFAE-0B0EE4BF618F}"/>
    <dgm:cxn modelId="{63A2AC19-39CF-43F9-BD33-F62990776A15}" srcId="{FB9AF93E-64CB-4E6F-93A8-0253958BA862}" destId="{D4169181-9DD0-45E0-99C1-8029DC785667}" srcOrd="0" destOrd="0" parTransId="{93C21DD7-C014-4CDC-800B-08138A56F43E}" sibTransId="{762B5012-39BE-49B1-9181-7AA1DAB02317}"/>
    <dgm:cxn modelId="{28E3CE1C-8B15-40A0-B264-1F4FAA854F64}" srcId="{FB9AF93E-64CB-4E6F-93A8-0253958BA862}" destId="{1472EDC8-82BD-44EC-AFD5-3D23A21E7EFA}" srcOrd="2" destOrd="0" parTransId="{4AA12A96-7738-4EC7-AD90-AC3AE3439F84}" sibTransId="{6BC494A8-EBBD-4D70-B7B0-5E6DF9B04870}"/>
    <dgm:cxn modelId="{BD0B4729-2C4C-49F6-BBA9-625A221E75F7}" type="presOf" srcId="{FB9AF93E-64CB-4E6F-93A8-0253958BA862}" destId="{21A17D88-BB13-479E-8627-CDCCA5D44CA1}" srcOrd="0" destOrd="0" presId="urn:microsoft.com/office/officeart/2005/8/layout/default"/>
    <dgm:cxn modelId="{03691C7D-F488-452D-B8BC-980411FCDEC9}" type="presOf" srcId="{1472EDC8-82BD-44EC-AFD5-3D23A21E7EFA}" destId="{8DAF2CAA-2C93-4EF1-B402-6FE2C677E976}" srcOrd="0" destOrd="0" presId="urn:microsoft.com/office/officeart/2005/8/layout/default"/>
    <dgm:cxn modelId="{7714889D-99C6-4A09-B2F5-26121E33145A}" type="presOf" srcId="{D4169181-9DD0-45E0-99C1-8029DC785667}" destId="{785E3759-10F0-4EBA-B272-4612F8F7B12B}" srcOrd="0" destOrd="0" presId="urn:microsoft.com/office/officeart/2005/8/layout/default"/>
    <dgm:cxn modelId="{62FE76B8-4C07-4BB8-93AA-474D57CB695C}" type="presOf" srcId="{05E60A4B-1F1E-4E50-8777-F7790522BAE2}" destId="{F13BFCC7-5312-453A-8E4B-15523D4352CD}" srcOrd="0" destOrd="0" presId="urn:microsoft.com/office/officeart/2005/8/layout/default"/>
    <dgm:cxn modelId="{015F127F-B363-4ECE-A073-5FFE83341276}" type="presParOf" srcId="{21A17D88-BB13-479E-8627-CDCCA5D44CA1}" destId="{785E3759-10F0-4EBA-B272-4612F8F7B12B}" srcOrd="0" destOrd="0" presId="urn:microsoft.com/office/officeart/2005/8/layout/default"/>
    <dgm:cxn modelId="{67C1F3A0-DBF8-421B-932E-8921910179B3}" type="presParOf" srcId="{21A17D88-BB13-479E-8627-CDCCA5D44CA1}" destId="{18B365B4-303D-4F34-9054-78E244FB56D5}" srcOrd="1" destOrd="0" presId="urn:microsoft.com/office/officeart/2005/8/layout/default"/>
    <dgm:cxn modelId="{3446286A-8E51-433F-9781-EF1FFDFCB968}" type="presParOf" srcId="{21A17D88-BB13-479E-8627-CDCCA5D44CA1}" destId="{F13BFCC7-5312-453A-8E4B-15523D4352CD}" srcOrd="2" destOrd="0" presId="urn:microsoft.com/office/officeart/2005/8/layout/default"/>
    <dgm:cxn modelId="{6A0B85C5-8199-4BF3-A974-92CF8C57F4DB}" type="presParOf" srcId="{21A17D88-BB13-479E-8627-CDCCA5D44CA1}" destId="{DB5AE269-BF75-4CED-B821-236C14A006A9}" srcOrd="3" destOrd="0" presId="urn:microsoft.com/office/officeart/2005/8/layout/default"/>
    <dgm:cxn modelId="{7FC2FB93-06CE-41F0-9A9B-28092728C5D3}" type="presParOf" srcId="{21A17D88-BB13-479E-8627-CDCCA5D44CA1}" destId="{8DAF2CAA-2C93-4EF1-B402-6FE2C677E976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60B096-1A07-41BF-9CBB-D526ED17E29F}">
      <dsp:nvSpPr>
        <dsp:cNvPr id="0" name=""/>
        <dsp:cNvSpPr/>
      </dsp:nvSpPr>
      <dsp:spPr>
        <a:xfrm>
          <a:off x="690833" y="601"/>
          <a:ext cx="1143891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Pacote Office</a:t>
          </a:r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Macros e VBA</a:t>
          </a:r>
        </a:p>
      </dsp:txBody>
      <dsp:txXfrm>
        <a:off x="690833" y="601"/>
        <a:ext cx="1143891" cy="517363"/>
      </dsp:txXfrm>
    </dsp:sp>
    <dsp:sp modelId="{4729E1F2-CF41-4B75-82B0-0BBCB656A09B}">
      <dsp:nvSpPr>
        <dsp:cNvPr id="0" name=""/>
        <dsp:cNvSpPr/>
      </dsp:nvSpPr>
      <dsp:spPr>
        <a:xfrm>
          <a:off x="127424" y="601"/>
          <a:ext cx="512190" cy="51736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CAE9DD-F74A-4060-8213-4BA5BE6B3EC9}">
      <dsp:nvSpPr>
        <dsp:cNvPr id="0" name=""/>
        <dsp:cNvSpPr/>
      </dsp:nvSpPr>
      <dsp:spPr>
        <a:xfrm>
          <a:off x="127424" y="603330"/>
          <a:ext cx="1143891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Análises Quali e Quant</a:t>
          </a:r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R, MaxQDA, Atlas TI</a:t>
          </a:r>
        </a:p>
      </dsp:txBody>
      <dsp:txXfrm>
        <a:off x="127424" y="603330"/>
        <a:ext cx="1143891" cy="517363"/>
      </dsp:txXfrm>
    </dsp:sp>
    <dsp:sp modelId="{CDB153B9-6CF7-4EBB-9664-70269AB67404}">
      <dsp:nvSpPr>
        <dsp:cNvPr id="0" name=""/>
        <dsp:cNvSpPr/>
      </dsp:nvSpPr>
      <dsp:spPr>
        <a:xfrm>
          <a:off x="1322535" y="603330"/>
          <a:ext cx="512190" cy="517363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5EB56F-EF86-46CE-A551-57D9736145F8}">
      <dsp:nvSpPr>
        <dsp:cNvPr id="0" name=""/>
        <dsp:cNvSpPr/>
      </dsp:nvSpPr>
      <dsp:spPr>
        <a:xfrm>
          <a:off x="690833" y="1206059"/>
          <a:ext cx="1143891" cy="51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Liderança e Oratória</a:t>
          </a:r>
        </a:p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Com certificados</a:t>
          </a:r>
        </a:p>
      </dsp:txBody>
      <dsp:txXfrm>
        <a:off x="690833" y="1206059"/>
        <a:ext cx="1143891" cy="517363"/>
      </dsp:txXfrm>
    </dsp:sp>
    <dsp:sp modelId="{37FF217A-62F1-44E1-AEB5-17C5DBCAA148}">
      <dsp:nvSpPr>
        <dsp:cNvPr id="0" name=""/>
        <dsp:cNvSpPr/>
      </dsp:nvSpPr>
      <dsp:spPr>
        <a:xfrm>
          <a:off x="127424" y="1206059"/>
          <a:ext cx="512190" cy="517363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7CAA7-CA6B-4EEB-A447-51560BE76F9F}">
      <dsp:nvSpPr>
        <dsp:cNvPr id="0" name=""/>
        <dsp:cNvSpPr/>
      </dsp:nvSpPr>
      <dsp:spPr>
        <a:xfrm>
          <a:off x="0" y="140525"/>
          <a:ext cx="2320506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0097" tIns="166624" rIns="180097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Fluente - Certificado TOEFL ITP B2</a:t>
          </a:r>
        </a:p>
      </dsp:txBody>
      <dsp:txXfrm>
        <a:off x="0" y="140525"/>
        <a:ext cx="2320506" cy="352800"/>
      </dsp:txXfrm>
    </dsp:sp>
    <dsp:sp modelId="{87A68180-C936-4672-9B81-97C4465FCF6E}">
      <dsp:nvSpPr>
        <dsp:cNvPr id="0" name=""/>
        <dsp:cNvSpPr/>
      </dsp:nvSpPr>
      <dsp:spPr>
        <a:xfrm>
          <a:off x="116025" y="22445"/>
          <a:ext cx="1624354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1397" tIns="0" rIns="61397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Inglês</a:t>
          </a:r>
        </a:p>
      </dsp:txBody>
      <dsp:txXfrm>
        <a:off x="127553" y="33973"/>
        <a:ext cx="1601298" cy="213104"/>
      </dsp:txXfrm>
    </dsp:sp>
    <dsp:sp modelId="{1124A7CC-8B5B-46CF-A0F4-C0482192240D}">
      <dsp:nvSpPr>
        <dsp:cNvPr id="0" name=""/>
        <dsp:cNvSpPr/>
      </dsp:nvSpPr>
      <dsp:spPr>
        <a:xfrm>
          <a:off x="0" y="654605"/>
          <a:ext cx="2320506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0097" tIns="166624" rIns="180097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Fluente - Certificado DELE C1</a:t>
          </a:r>
        </a:p>
      </dsp:txBody>
      <dsp:txXfrm>
        <a:off x="0" y="654605"/>
        <a:ext cx="2320506" cy="352800"/>
      </dsp:txXfrm>
    </dsp:sp>
    <dsp:sp modelId="{C4B9B6F0-04A3-44B5-8EFD-518A0DE7AF46}">
      <dsp:nvSpPr>
        <dsp:cNvPr id="0" name=""/>
        <dsp:cNvSpPr/>
      </dsp:nvSpPr>
      <dsp:spPr>
        <a:xfrm>
          <a:off x="116025" y="536525"/>
          <a:ext cx="1624354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1397" tIns="0" rIns="61397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Espanhol</a:t>
          </a:r>
        </a:p>
      </dsp:txBody>
      <dsp:txXfrm>
        <a:off x="127553" y="548053"/>
        <a:ext cx="1601298" cy="213104"/>
      </dsp:txXfrm>
    </dsp:sp>
    <dsp:sp modelId="{4115D772-5E9B-4B05-B7DB-CB7D85707D9B}">
      <dsp:nvSpPr>
        <dsp:cNvPr id="0" name=""/>
        <dsp:cNvSpPr/>
      </dsp:nvSpPr>
      <dsp:spPr>
        <a:xfrm>
          <a:off x="0" y="1168685"/>
          <a:ext cx="2320506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0097" tIns="166624" rIns="180097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Intermediário - Autoavaliação em torno de A2/B1</a:t>
          </a:r>
        </a:p>
      </dsp:txBody>
      <dsp:txXfrm>
        <a:off x="0" y="1168685"/>
        <a:ext cx="2320506" cy="478800"/>
      </dsp:txXfrm>
    </dsp:sp>
    <dsp:sp modelId="{BEF25C2B-9E38-4E88-A978-9A21C19B1505}">
      <dsp:nvSpPr>
        <dsp:cNvPr id="0" name=""/>
        <dsp:cNvSpPr/>
      </dsp:nvSpPr>
      <dsp:spPr>
        <a:xfrm>
          <a:off x="116025" y="1050605"/>
          <a:ext cx="1624354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1397" tIns="0" rIns="61397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Francês</a:t>
          </a:r>
        </a:p>
      </dsp:txBody>
      <dsp:txXfrm>
        <a:off x="127553" y="1062133"/>
        <a:ext cx="1601298" cy="2131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5E3759-10F0-4EBA-B272-4612F8F7B12B}">
      <dsp:nvSpPr>
        <dsp:cNvPr id="0" name=""/>
        <dsp:cNvSpPr/>
      </dsp:nvSpPr>
      <dsp:spPr>
        <a:xfrm>
          <a:off x="335950" y="524"/>
          <a:ext cx="822020" cy="493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176 </a:t>
          </a:r>
          <a:br>
            <a:rPr lang="pt-BR" sz="1000" kern="1200"/>
          </a:br>
          <a:r>
            <a:rPr lang="pt-BR" sz="1000" kern="1200"/>
            <a:t>Pessoas Lideradas</a:t>
          </a:r>
        </a:p>
      </dsp:txBody>
      <dsp:txXfrm>
        <a:off x="335950" y="524"/>
        <a:ext cx="822020" cy="493212"/>
      </dsp:txXfrm>
    </dsp:sp>
    <dsp:sp modelId="{F13BFCC7-5312-453A-8E4B-15523D4352CD}">
      <dsp:nvSpPr>
        <dsp:cNvPr id="0" name=""/>
        <dsp:cNvSpPr/>
      </dsp:nvSpPr>
      <dsp:spPr>
        <a:xfrm>
          <a:off x="1240173" y="524"/>
          <a:ext cx="822020" cy="493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116</a:t>
          </a:r>
          <a:br>
            <a:rPr lang="pt-BR" sz="1000" kern="1200"/>
          </a:br>
          <a:r>
            <a:rPr lang="pt-BR" sz="1000" kern="1200"/>
            <a:t>Palestras Dadas</a:t>
          </a:r>
        </a:p>
      </dsp:txBody>
      <dsp:txXfrm>
        <a:off x="1240173" y="524"/>
        <a:ext cx="822020" cy="493212"/>
      </dsp:txXfrm>
    </dsp:sp>
    <dsp:sp modelId="{8DAF2CAA-2C93-4EF1-B402-6FE2C677E976}">
      <dsp:nvSpPr>
        <dsp:cNvPr id="0" name=""/>
        <dsp:cNvSpPr/>
      </dsp:nvSpPr>
      <dsp:spPr>
        <a:xfrm>
          <a:off x="788061" y="575939"/>
          <a:ext cx="822020" cy="493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</a:t>
          </a:r>
          <a:br>
            <a:rPr lang="pt-BR" sz="1000" kern="1200"/>
          </a:br>
          <a:r>
            <a:rPr lang="pt-BR" sz="1000" kern="1200"/>
            <a:t>Prêmios de Destaque</a:t>
          </a:r>
        </a:p>
      </dsp:txBody>
      <dsp:txXfrm>
        <a:off x="788061" y="575939"/>
        <a:ext cx="822020" cy="493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PictureBlocks">
  <dgm:title val=""/>
  <dgm:desc val=""/>
  <dgm:catLst>
    <dgm:cat type="picture" pri="15000"/>
    <dgm:cat type="pictureconvert" pri="15000"/>
    <dgm:cat type="list" pri="135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ch" forName="comp" refType="w"/>
      <dgm:constr type="h" for="ch" forName="comp" refType="h"/>
      <dgm:constr type="h" for="ch" forName="sibTrans" refType="w" refFor="ch" refForName="comp" op="equ" fact="0.05"/>
    </dgm:constrLst>
    <dgm:ruleLst/>
    <dgm:forEach name="Name0" axis="ch" ptType="node">
      <dgm:layoutNode name="comp" styleLbl="node1">
        <dgm:alg type="composite">
          <dgm:param type="ar" val="3.30"/>
        </dgm:alg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hoose name="Name4">
              <dgm:if name="Name5" axis="desOrSelf" ptType="node" func="posOdd" op="equ" val="1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6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if>
          <dgm:else name="Name3">
            <dgm:choose name="Name7">
              <dgm:if name="Name8" axis="desOrSelf" ptType="node" func="posOdd" op="equ" val="1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9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else>
        </dgm:choose>
        <dgm:ruleLst/>
        <dgm:layoutNode name="rect2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rect1" styleLbl="l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5F58534D494ED7BC6C396405A831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5AD460-C3DE-48F5-A27B-F0C0DD985BB7}"/>
      </w:docPartPr>
      <w:docPartBody>
        <w:p w:rsidR="00B7294A" w:rsidRDefault="00261E24" w:rsidP="00261E24">
          <w:pPr>
            <w:pStyle w:val="2E5F58534D494ED7BC6C396405A83179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AFC836DD684B490FB9CBDC9F1555D8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0708D0-79FF-4485-82BF-84D0ABC37C36}"/>
      </w:docPartPr>
      <w:docPartBody>
        <w:p w:rsidR="00B7294A" w:rsidRDefault="00261E24" w:rsidP="00261E24">
          <w:pPr>
            <w:pStyle w:val="AFC836DD684B490FB9CBDC9F1555D8F0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A8E0BE3036874D5083E3E47B99841C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40F675-EA35-4A01-9204-EEF3465380B1}"/>
      </w:docPartPr>
      <w:docPartBody>
        <w:p w:rsidR="009E13AB" w:rsidRDefault="008B0D3D" w:rsidP="008B0D3D">
          <w:pPr>
            <w:pStyle w:val="A8E0BE3036874D5083E3E47B99841CB9"/>
          </w:pPr>
          <w:r w:rsidRPr="00FB0C48">
            <w:rPr>
              <w:lang w:bidi="pt-BR"/>
            </w:rPr>
            <w:t>Escolaridade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4"/>
    <w:rsid w:val="00261E24"/>
    <w:rsid w:val="0065072E"/>
    <w:rsid w:val="006660F1"/>
    <w:rsid w:val="008B0D3D"/>
    <w:rsid w:val="00995254"/>
    <w:rsid w:val="009A4C61"/>
    <w:rsid w:val="009B72DC"/>
    <w:rsid w:val="009E13AB"/>
    <w:rsid w:val="00B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F58534D494ED7BC6C396405A83179">
    <w:name w:val="2E5F58534D494ED7BC6C396405A83179"/>
    <w:rsid w:val="00261E24"/>
  </w:style>
  <w:style w:type="paragraph" w:customStyle="1" w:styleId="AFC836DD684B490FB9CBDC9F1555D8F0">
    <w:name w:val="AFC836DD684B490FB9CBDC9F1555D8F0"/>
    <w:rsid w:val="00261E24"/>
  </w:style>
  <w:style w:type="paragraph" w:customStyle="1" w:styleId="A8E0BE3036874D5083E3E47B99841CB9">
    <w:name w:val="A8E0BE3036874D5083E3E47B99841CB9"/>
    <w:rsid w:val="008B0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373461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E8E45-D1E8-4340-997A-A35A489A9C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MOO.dotx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vida é uma peça de teatro que não permite ensaios” Charles Chaplin</dc:description>
  <cp:lastModifiedBy/>
  <cp:revision>1</cp:revision>
  <dcterms:created xsi:type="dcterms:W3CDTF">2021-09-30T15:58:00Z</dcterms:created>
  <dcterms:modified xsi:type="dcterms:W3CDTF">2022-06-06T02:02:00Z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